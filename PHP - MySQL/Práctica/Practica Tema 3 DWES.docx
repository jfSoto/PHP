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A2E33" w14:textId="77777777" w:rsidR="000D05D2" w:rsidRPr="001B680F" w:rsidRDefault="005A07FA" w:rsidP="005A07FA">
      <w:pPr>
        <w:rPr>
          <w:lang w:val="es-ES"/>
        </w:rPr>
      </w:pPr>
      <w:r w:rsidRPr="001B680F">
        <w:rPr>
          <w:noProof/>
          <w:lang w:val="es-ES" w:eastAsia="es-ES"/>
        </w:rPr>
        <mc:AlternateContent>
          <mc:Choice Requires="wps">
            <w:drawing>
              <wp:anchor distT="0" distB="0" distL="114300" distR="114300" simplePos="0" relativeHeight="251654144" behindDoc="0" locked="0" layoutInCell="1" allowOverlap="1" wp14:anchorId="07C5215D" wp14:editId="309DACC6">
                <wp:simplePos x="0" y="0"/>
                <wp:positionH relativeFrom="column">
                  <wp:posOffset>1377662</wp:posOffset>
                </wp:positionH>
                <wp:positionV relativeFrom="paragraph">
                  <wp:posOffset>-6519776</wp:posOffset>
                </wp:positionV>
                <wp:extent cx="5386648" cy="2600152"/>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6648" cy="2600152"/>
                        </a:xfrm>
                        <a:prstGeom prst="rect">
                          <a:avLst/>
                        </a:prstGeom>
                        <a:noFill/>
                        <a:ln w="6350">
                          <a:noFill/>
                        </a:ln>
                        <a:effectLst/>
                      </wps:spPr>
                      <wps:txbx>
                        <w:txbxContent>
                          <w:p w14:paraId="50A00647" w14:textId="163FBB47" w:rsidR="00F21BD9" w:rsidRPr="00BB049E" w:rsidRDefault="000A0755" w:rsidP="000D05D2">
                            <w:pPr>
                              <w:spacing w:after="0" w:line="240" w:lineRule="auto"/>
                              <w:jc w:val="right"/>
                              <w:rPr>
                                <w:color w:val="629DD1"/>
                              </w:rPr>
                            </w:pPr>
                            <w:sdt>
                              <w:sdtPr>
                                <w:rPr>
                                  <w:color w:val="629DD1"/>
                                  <w:sz w:val="160"/>
                                  <w:lang w:val="es-AR"/>
                                </w:rPr>
                                <w:alias w:val="Title"/>
                                <w:tag w:val=""/>
                                <w:id w:val="181101081"/>
                                <w:dataBinding w:prefixMappings="xmlns:ns0='http://purl.org/dc/elements/1.1/' xmlns:ns1='http://schemas.openxmlformats.org/package/2006/metadata/core-properties' " w:xpath="/ns1:coreProperties[1]/ns0:title[1]" w:storeItemID="{6C3C8BC8-F283-45AE-878A-BAB7291924A1}"/>
                                <w:text/>
                              </w:sdtPr>
                              <w:sdtEndPr/>
                              <w:sdtContent>
                                <w:r w:rsidR="00185841">
                                  <w:rPr>
                                    <w:color w:val="629DD1"/>
                                    <w:sz w:val="160"/>
                                    <w:lang w:val="es-AR"/>
                                  </w:rPr>
                                  <w:t>Práctica</w:t>
                                </w:r>
                              </w:sdtContent>
                            </w:sdt>
                            <w:r w:rsidR="000C4C97">
                              <w:rPr>
                                <w:color w:val="629DD1"/>
                                <w:sz w:val="160"/>
                                <w:lang w:val="es-AR"/>
                              </w:rPr>
                              <w:t xml:space="preserve"> </w:t>
                            </w:r>
                            <w:r w:rsidR="007F430C">
                              <w:rPr>
                                <w:color w:val="629DD1"/>
                                <w:sz w:val="160"/>
                                <w:lang w:val="es-AR"/>
                              </w:rPr>
                              <w:t>Te</w:t>
                            </w:r>
                            <w:r w:rsidR="000C4C97">
                              <w:rPr>
                                <w:color w:val="629DD1"/>
                                <w:sz w:val="160"/>
                                <w:lang w:val="es-AR"/>
                              </w:rPr>
                              <w:t>m</w:t>
                            </w:r>
                            <w:r w:rsidR="007F430C">
                              <w:rPr>
                                <w:color w:val="629DD1"/>
                                <w:sz w:val="160"/>
                                <w:lang w:val="es-AR"/>
                              </w:rPr>
                              <w:t xml:space="preserve">a </w:t>
                            </w:r>
                            <w:r w:rsidR="00E82444">
                              <w:rPr>
                                <w:color w:val="629DD1"/>
                                <w:sz w:val="160"/>
                                <w:lang w:val="es-A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C5215D" id="_x0000_t202" coordsize="21600,21600" o:spt="202" path="m,l,21600r21600,l21600,xe">
                <v:stroke joinstyle="miter"/>
                <v:path gradientshapeok="t" o:connecttype="rect"/>
              </v:shapetype>
              <v:shape id="Text Box 20" o:spid="_x0000_s1026" type="#_x0000_t202" style="position:absolute;left:0;text-align:left;margin-left:108.5pt;margin-top:-513.35pt;width:424.15pt;height:20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" filled="f" stroked="f" strokeweight=".5pt">
                <v:path arrowok="t"/>
                <v:textbox>
                  <w:txbxContent>
                    <w:p w14:paraId="50A00647" w14:textId="163FBB47" w:rsidR="00F21BD9" w:rsidRPr="00BB049E" w:rsidRDefault="000A0755" w:rsidP="000D05D2">
                      <w:pPr>
                        <w:spacing w:after="0" w:line="240" w:lineRule="auto"/>
                        <w:jc w:val="right"/>
                        <w:rPr>
                          <w:color w:val="629DD1"/>
                        </w:rPr>
                      </w:pPr>
                      <w:sdt>
                        <w:sdtPr>
                          <w:rPr>
                            <w:color w:val="629DD1"/>
                            <w:sz w:val="160"/>
                            <w:lang w:val="es-AR"/>
                          </w:rPr>
                          <w:alias w:val="Title"/>
                          <w:tag w:val=""/>
                          <w:id w:val="181101081"/>
                          <w:dataBinding w:prefixMappings="xmlns:ns0='http://purl.org/dc/elements/1.1/' xmlns:ns1='http://schemas.openxmlformats.org/package/2006/metadata/core-properties' " w:xpath="/ns1:coreProperties[1]/ns0:title[1]" w:storeItemID="{6C3C8BC8-F283-45AE-878A-BAB7291924A1}"/>
                          <w:text/>
                        </w:sdtPr>
                        <w:sdtEndPr/>
                        <w:sdtContent>
                          <w:r w:rsidR="00185841">
                            <w:rPr>
                              <w:color w:val="629DD1"/>
                              <w:sz w:val="160"/>
                              <w:lang w:val="es-AR"/>
                            </w:rPr>
                            <w:t>Práctica</w:t>
                          </w:r>
                        </w:sdtContent>
                      </w:sdt>
                      <w:r w:rsidR="000C4C97">
                        <w:rPr>
                          <w:color w:val="629DD1"/>
                          <w:sz w:val="160"/>
                          <w:lang w:val="es-AR"/>
                        </w:rPr>
                        <w:t xml:space="preserve"> </w:t>
                      </w:r>
                      <w:r w:rsidR="007F430C">
                        <w:rPr>
                          <w:color w:val="629DD1"/>
                          <w:sz w:val="160"/>
                          <w:lang w:val="es-AR"/>
                        </w:rPr>
                        <w:t>Te</w:t>
                      </w:r>
                      <w:r w:rsidR="000C4C97">
                        <w:rPr>
                          <w:color w:val="629DD1"/>
                          <w:sz w:val="160"/>
                          <w:lang w:val="es-AR"/>
                        </w:rPr>
                        <w:t>m</w:t>
                      </w:r>
                      <w:r w:rsidR="007F430C">
                        <w:rPr>
                          <w:color w:val="629DD1"/>
                          <w:sz w:val="160"/>
                          <w:lang w:val="es-AR"/>
                        </w:rPr>
                        <w:t xml:space="preserve">a </w:t>
                      </w:r>
                      <w:r w:rsidR="00E82444">
                        <w:rPr>
                          <w:color w:val="629DD1"/>
                          <w:sz w:val="160"/>
                          <w:lang w:val="es-AR"/>
                        </w:rPr>
                        <w:t>3</w:t>
                      </w:r>
                    </w:p>
                  </w:txbxContent>
                </v:textbox>
              </v:shape>
            </w:pict>
          </mc:Fallback>
        </mc:AlternateContent>
      </w:r>
      <w:r w:rsidR="000D05D2" w:rsidRPr="001B680F">
        <w:rPr>
          <w:noProof/>
          <w:lang w:val="es-ES" w:eastAsia="es-ES"/>
        </w:rPr>
        <mc:AlternateContent>
          <mc:Choice Requires="wps">
            <w:drawing>
              <wp:anchor distT="0" distB="0" distL="114300" distR="114300" simplePos="0" relativeHeight="251658240" behindDoc="0" locked="0" layoutInCell="1" allowOverlap="1" wp14:anchorId="2BFA066A" wp14:editId="31D4EC39">
                <wp:simplePos x="0" y="0"/>
                <wp:positionH relativeFrom="column">
                  <wp:posOffset>-680720</wp:posOffset>
                </wp:positionH>
                <wp:positionV relativeFrom="paragraph">
                  <wp:posOffset>-4032827</wp:posOffset>
                </wp:positionV>
                <wp:extent cx="7353300" cy="781050"/>
                <wp:effectExtent l="0" t="0" r="0" b="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53300" cy="781050"/>
                        </a:xfrm>
                        <a:prstGeom prst="rect">
                          <a:avLst/>
                        </a:prstGeom>
                        <a:noFill/>
                        <a:ln w="6350">
                          <a:noFill/>
                        </a:ln>
                        <a:effectLst/>
                      </wps:spPr>
                      <wps:txbx>
                        <w:txbxContent>
                          <w:sdt>
                            <w:sdtPr>
                              <w:rPr>
                                <w:b/>
                                <w:i/>
                                <w:color w:val="F2F2F2" w:themeColor="background1" w:themeShade="F2"/>
                                <w:sz w:val="44"/>
                                <w:lang w:val="es-AR"/>
                              </w:rPr>
                              <w:alias w:val="Status"/>
                              <w:tag w:val=""/>
                              <w:id w:val="-1191455878"/>
                              <w:dataBinding w:prefixMappings="xmlns:ns0='http://purl.org/dc/elements/1.1/' xmlns:ns1='http://schemas.openxmlformats.org/package/2006/metadata/core-properties' " w:xpath="/ns1:coreProperties[1]/ns1:contentStatus[1]" w:storeItemID="{6C3C8BC8-F283-45AE-878A-BAB7291924A1}"/>
                              <w:text/>
                            </w:sdtPr>
                            <w:sdtEndPr/>
                            <w:sdtContent>
                              <w:p w14:paraId="5D56801D" w14:textId="18F36F82" w:rsidR="00F21BD9" w:rsidRPr="000D05D2" w:rsidRDefault="005B2245" w:rsidP="000D05D2">
                                <w:pPr>
                                  <w:rPr>
                                    <w:b/>
                                    <w:i/>
                                    <w:color w:val="F2F2F2" w:themeColor="background1" w:themeShade="F2"/>
                                    <w:sz w:val="44"/>
                                    <w:lang w:val="es-AR"/>
                                  </w:rPr>
                                </w:pPr>
                                <w:r>
                                  <w:rPr>
                                    <w:b/>
                                    <w:i/>
                                    <w:color w:val="F2F2F2" w:themeColor="background1" w:themeShade="F2"/>
                                    <w:sz w:val="44"/>
                                    <w:lang w:val="es-AR"/>
                                  </w:rPr>
                                  <w:t>Desarrollo Web en Entorno Servidor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A066A" id="Text Box 21" o:spid="_x0000_s1027" type="#_x0000_t202" style="position:absolute;left:0;text-align:left;margin-left:-53.6pt;margin-top:-317.55pt;width:579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" filled="f" stroked="f" strokeweight=".5pt">
                <v:path arrowok="t"/>
                <v:textbox>
                  <w:txbxContent>
                    <w:sdt>
                      <w:sdtPr>
                        <w:rPr>
                          <w:b/>
                          <w:i/>
                          <w:color w:val="F2F2F2" w:themeColor="background1" w:themeShade="F2"/>
                          <w:sz w:val="44"/>
                          <w:lang w:val="es-AR"/>
                        </w:rPr>
                        <w:alias w:val="Status"/>
                        <w:tag w:val=""/>
                        <w:id w:val="-1191455878"/>
                        <w:dataBinding w:prefixMappings="xmlns:ns0='http://purl.org/dc/elements/1.1/' xmlns:ns1='http://schemas.openxmlformats.org/package/2006/metadata/core-properties' " w:xpath="/ns1:coreProperties[1]/ns1:contentStatus[1]" w:storeItemID="{6C3C8BC8-F283-45AE-878A-BAB7291924A1}"/>
                        <w:text/>
                      </w:sdtPr>
                      <w:sdtEndPr/>
                      <w:sdtContent>
                        <w:p w14:paraId="5D56801D" w14:textId="18F36F82" w:rsidR="00F21BD9" w:rsidRPr="000D05D2" w:rsidRDefault="005B2245" w:rsidP="000D05D2">
                          <w:pPr>
                            <w:rPr>
                              <w:b/>
                              <w:i/>
                              <w:color w:val="F2F2F2" w:themeColor="background1" w:themeShade="F2"/>
                              <w:sz w:val="44"/>
                              <w:lang w:val="es-AR"/>
                            </w:rPr>
                          </w:pPr>
                          <w:r>
                            <w:rPr>
                              <w:b/>
                              <w:i/>
                              <w:color w:val="F2F2F2" w:themeColor="background1" w:themeShade="F2"/>
                              <w:sz w:val="44"/>
                              <w:lang w:val="es-AR"/>
                            </w:rPr>
                            <w:t>Desarrollo Web en Entorno Servidor</w:t>
                          </w:r>
                        </w:p>
                      </w:sdtContent>
                    </w:sdt>
                  </w:txbxContent>
                </v:textbox>
              </v:shape>
            </w:pict>
          </mc:Fallback>
        </mc:AlternateContent>
      </w:r>
      <w:r w:rsidR="000D05D2" w:rsidRPr="001B680F">
        <w:rPr>
          <w:noProof/>
          <w:lang w:val="es-ES" w:eastAsia="es-ES"/>
        </w:rPr>
        <mc:AlternateContent>
          <mc:Choice Requires="wps">
            <w:drawing>
              <wp:anchor distT="0" distB="0" distL="114300" distR="114300" simplePos="0" relativeHeight="251652096" behindDoc="0" locked="0" layoutInCell="1" allowOverlap="1" wp14:anchorId="507706C5" wp14:editId="014B9906">
                <wp:simplePos x="0" y="0"/>
                <wp:positionH relativeFrom="column">
                  <wp:posOffset>-474345</wp:posOffset>
                </wp:positionH>
                <wp:positionV relativeFrom="paragraph">
                  <wp:posOffset>-9568815</wp:posOffset>
                </wp:positionV>
                <wp:extent cx="7353300" cy="78105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53300" cy="781050"/>
                        </a:xfrm>
                        <a:prstGeom prst="rect">
                          <a:avLst/>
                        </a:prstGeom>
                        <a:noFill/>
                        <a:ln w="6350">
                          <a:noFill/>
                        </a:ln>
                        <a:effectLst/>
                      </wps:spPr>
                      <wps:txbx>
                        <w:txbxContent>
                          <w:p w14:paraId="2652DA78" w14:textId="77777777" w:rsidR="00F21BD9" w:rsidRPr="00BB049E" w:rsidRDefault="00F21BD9" w:rsidP="005A26BC">
                            <w:pPr>
                              <w:rPr>
                                <w:b/>
                                <w:i/>
                                <w:color w:val="629DD1"/>
                                <w:sz w:val="44"/>
                              </w:rPr>
                            </w:pPr>
                            <w:r>
                              <w:rPr>
                                <w:b/>
                                <w:i/>
                                <w:color w:val="629DD1"/>
                                <w:sz w:val="44"/>
                                <w:lang w:val="es-AR"/>
                              </w:rPr>
                              <w:t xml:space="preserve">Autor: </w:t>
                            </w:r>
                            <w:sdt>
                              <w:sdtPr>
                                <w:rPr>
                                  <w:b/>
                                  <w:i/>
                                  <w:color w:val="629DD1"/>
                                  <w:sz w:val="44"/>
                                  <w:lang w:val="es-AR"/>
                                </w:rPr>
                                <w:alias w:val="Author"/>
                                <w:tag w:val=""/>
                                <w:id w:val="1675914901"/>
                                <w:dataBinding w:prefixMappings="xmlns:ns0='http://purl.org/dc/elements/1.1/' xmlns:ns1='http://schemas.openxmlformats.org/package/2006/metadata/core-properties' " w:xpath="/ns1:coreProperties[1]/ns0:creator[1]" w:storeItemID="{6C3C8BC8-F283-45AE-878A-BAB7291924A1}"/>
                                <w:text/>
                              </w:sdtPr>
                              <w:sdtEndPr/>
                              <w:sdtContent>
                                <w:r>
                                  <w:rPr>
                                    <w:b/>
                                    <w:i/>
                                    <w:color w:val="629DD1"/>
                                    <w:sz w:val="44"/>
                                    <w:lang w:val="es-ES"/>
                                  </w:rPr>
                                  <w:t>José Fco. Soto Camacho</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706C5" id="_x0000_s1028" type="#_x0000_t202" style="position:absolute;left:0;text-align:left;margin-left:-37.35pt;margin-top:-753.45pt;width:579pt;height:6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" filled="f" stroked="f" strokeweight=".5pt">
                <v:path arrowok="t"/>
                <v:textbox>
                  <w:txbxContent>
                    <w:p w14:paraId="2652DA78" w14:textId="77777777" w:rsidR="00F21BD9" w:rsidRPr="00BB049E" w:rsidRDefault="00F21BD9" w:rsidP="005A26BC">
                      <w:pPr>
                        <w:rPr>
                          <w:b/>
                          <w:i/>
                          <w:color w:val="629DD1"/>
                          <w:sz w:val="44"/>
                        </w:rPr>
                      </w:pPr>
                      <w:r>
                        <w:rPr>
                          <w:b/>
                          <w:i/>
                          <w:color w:val="629DD1"/>
                          <w:sz w:val="44"/>
                          <w:lang w:val="es-AR"/>
                        </w:rPr>
                        <w:t xml:space="preserve">Autor: </w:t>
                      </w:r>
                      <w:sdt>
                        <w:sdtPr>
                          <w:rPr>
                            <w:b/>
                            <w:i/>
                            <w:color w:val="629DD1"/>
                            <w:sz w:val="44"/>
                            <w:lang w:val="es-AR"/>
                          </w:rPr>
                          <w:alias w:val="Author"/>
                          <w:tag w:val=""/>
                          <w:id w:val="1675914901"/>
                          <w:dataBinding w:prefixMappings="xmlns:ns0='http://purl.org/dc/elements/1.1/' xmlns:ns1='http://schemas.openxmlformats.org/package/2006/metadata/core-properties' " w:xpath="/ns1:coreProperties[1]/ns0:creator[1]" w:storeItemID="{6C3C8BC8-F283-45AE-878A-BAB7291924A1}"/>
                          <w:text/>
                        </w:sdtPr>
                        <w:sdtEndPr/>
                        <w:sdtContent>
                          <w:r>
                            <w:rPr>
                              <w:b/>
                              <w:i/>
                              <w:color w:val="629DD1"/>
                              <w:sz w:val="44"/>
                              <w:lang w:val="es-ES"/>
                            </w:rPr>
                            <w:t>José Fco. Soto Camacho</w:t>
                          </w:r>
                        </w:sdtContent>
                      </w:sdt>
                    </w:p>
                  </w:txbxContent>
                </v:textbox>
              </v:shape>
            </w:pict>
          </mc:Fallback>
        </mc:AlternateContent>
      </w:r>
      <w:r w:rsidR="000D05D2" w:rsidRPr="001B680F">
        <w:rPr>
          <w:noProof/>
          <w:lang w:val="es-ES" w:eastAsia="es-ES"/>
        </w:rPr>
        <mc:AlternateContent>
          <mc:Choice Requires="wps">
            <w:drawing>
              <wp:anchor distT="0" distB="0" distL="114300" distR="114300" simplePos="0" relativeHeight="251656192" behindDoc="0" locked="0" layoutInCell="1" allowOverlap="1" wp14:anchorId="4C3A2C68" wp14:editId="6EC67895">
                <wp:simplePos x="0" y="0"/>
                <wp:positionH relativeFrom="column">
                  <wp:posOffset>-474345</wp:posOffset>
                </wp:positionH>
                <wp:positionV relativeFrom="paragraph">
                  <wp:posOffset>-9149715</wp:posOffset>
                </wp:positionV>
                <wp:extent cx="7200900"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00900" cy="400050"/>
                        </a:xfrm>
                        <a:prstGeom prst="rect">
                          <a:avLst/>
                        </a:prstGeom>
                        <a:noFill/>
                        <a:ln w="6350">
                          <a:noFill/>
                        </a:ln>
                        <a:effectLst/>
                      </wps:spPr>
                      <wps:txbx>
                        <w:txbxContent>
                          <w:p w14:paraId="6B48200B" w14:textId="1FF48B00" w:rsidR="00F21BD9" w:rsidRPr="00BB049E" w:rsidRDefault="00770868" w:rsidP="005A26BC">
                            <w:pPr>
                              <w:rPr>
                                <w:b/>
                                <w:i/>
                                <w:color w:val="7F8FA9"/>
                              </w:rPr>
                            </w:pPr>
                            <w:r>
                              <w:rPr>
                                <w:b/>
                                <w:i/>
                                <w:color w:val="7F8FA9"/>
                                <w:sz w:val="32"/>
                              </w:rPr>
                              <w:t>1</w:t>
                            </w:r>
                            <w:r w:rsidR="00E82444">
                              <w:rPr>
                                <w:b/>
                                <w:i/>
                                <w:color w:val="7F8FA9"/>
                                <w:sz w:val="32"/>
                              </w:rPr>
                              <w:t>0</w:t>
                            </w:r>
                            <w:r>
                              <w:rPr>
                                <w:b/>
                                <w:i/>
                                <w:color w:val="7F8FA9"/>
                                <w:sz w:val="32"/>
                              </w:rPr>
                              <w:t xml:space="preserve"> de </w:t>
                            </w:r>
                            <w:r w:rsidR="00E82444">
                              <w:rPr>
                                <w:b/>
                                <w:i/>
                                <w:color w:val="7F8FA9"/>
                                <w:sz w:val="32"/>
                              </w:rPr>
                              <w:t>Febrero</w:t>
                            </w:r>
                            <w:r w:rsidR="007F430C">
                              <w:rPr>
                                <w:b/>
                                <w:i/>
                                <w:color w:val="7F8FA9"/>
                                <w:sz w:val="32"/>
                              </w:rPr>
                              <w:t xml:space="preserve"> de 201</w:t>
                            </w:r>
                            <w:r w:rsidR="00E82444">
                              <w:rPr>
                                <w:b/>
                                <w:i/>
                                <w:color w:val="7F8FA9"/>
                                <w:sz w:val="32"/>
                              </w:rPr>
                              <w:t>9</w:t>
                            </w:r>
                            <w:r w:rsidR="00F21BD9" w:rsidRPr="00BB049E">
                              <w:rPr>
                                <w:b/>
                                <w:i/>
                                <w:color w:val="7F8FA9"/>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A2C68" id="Text Box 24" o:spid="_x0000_s1029" type="#_x0000_t202" style="position:absolute;left:0;text-align:left;margin-left:-37.35pt;margin-top:-720.45pt;width:567pt;height:3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" filled="f" stroked="f" strokeweight=".5pt">
                <v:path arrowok="t"/>
                <v:textbox>
                  <w:txbxContent>
                    <w:p w14:paraId="6B48200B" w14:textId="1FF48B00" w:rsidR="00F21BD9" w:rsidRPr="00BB049E" w:rsidRDefault="00770868" w:rsidP="005A26BC">
                      <w:pPr>
                        <w:rPr>
                          <w:b/>
                          <w:i/>
                          <w:color w:val="7F8FA9"/>
                        </w:rPr>
                      </w:pPr>
                      <w:r>
                        <w:rPr>
                          <w:b/>
                          <w:i/>
                          <w:color w:val="7F8FA9"/>
                          <w:sz w:val="32"/>
                        </w:rPr>
                        <w:t>1</w:t>
                      </w:r>
                      <w:r w:rsidR="00E82444">
                        <w:rPr>
                          <w:b/>
                          <w:i/>
                          <w:color w:val="7F8FA9"/>
                          <w:sz w:val="32"/>
                        </w:rPr>
                        <w:t>0</w:t>
                      </w:r>
                      <w:r>
                        <w:rPr>
                          <w:b/>
                          <w:i/>
                          <w:color w:val="7F8FA9"/>
                          <w:sz w:val="32"/>
                        </w:rPr>
                        <w:t xml:space="preserve"> de </w:t>
                      </w:r>
                      <w:r w:rsidR="00E82444">
                        <w:rPr>
                          <w:b/>
                          <w:i/>
                          <w:color w:val="7F8FA9"/>
                          <w:sz w:val="32"/>
                        </w:rPr>
                        <w:t>Febrero</w:t>
                      </w:r>
                      <w:r w:rsidR="007F430C">
                        <w:rPr>
                          <w:b/>
                          <w:i/>
                          <w:color w:val="7F8FA9"/>
                          <w:sz w:val="32"/>
                        </w:rPr>
                        <w:t xml:space="preserve"> de 201</w:t>
                      </w:r>
                      <w:r w:rsidR="00E82444">
                        <w:rPr>
                          <w:b/>
                          <w:i/>
                          <w:color w:val="7F8FA9"/>
                          <w:sz w:val="32"/>
                        </w:rPr>
                        <w:t>9</w:t>
                      </w:r>
                      <w:r w:rsidR="00F21BD9" w:rsidRPr="00BB049E">
                        <w:rPr>
                          <w:b/>
                          <w:i/>
                          <w:color w:val="7F8FA9"/>
                          <w:sz w:val="32"/>
                        </w:rPr>
                        <w:t xml:space="preserve"> </w:t>
                      </w:r>
                    </w:p>
                  </w:txbxContent>
                </v:textbox>
              </v:shape>
            </w:pict>
          </mc:Fallback>
        </mc:AlternateContent>
      </w:r>
      <w:r w:rsidR="000D05D2" w:rsidRPr="001B680F">
        <w:rPr>
          <w:noProof/>
          <w:lang w:val="es-ES" w:eastAsia="es-ES"/>
        </w:rPr>
        <mc:AlternateContent>
          <mc:Choice Requires="wps">
            <w:drawing>
              <wp:anchor distT="0" distB="0" distL="114300" distR="114300" simplePos="0" relativeHeight="251648000" behindDoc="0" locked="0" layoutInCell="1" allowOverlap="1" wp14:anchorId="4F0CD986" wp14:editId="3B01CB03">
                <wp:simplePos x="0" y="0"/>
                <wp:positionH relativeFrom="column">
                  <wp:posOffset>-660400</wp:posOffset>
                </wp:positionH>
                <wp:positionV relativeFrom="paragraph">
                  <wp:posOffset>-6451600</wp:posOffset>
                </wp:positionV>
                <wp:extent cx="7524750" cy="25336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24750" cy="2533650"/>
                        </a:xfrm>
                        <a:prstGeom prst="rect">
                          <a:avLst/>
                        </a:prstGeom>
                        <a:solidFill>
                          <a:sysClr val="window" lastClr="FFFFFF">
                            <a:lumMod val="95000"/>
                            <a:alpha val="39000"/>
                          </a:sysClr>
                        </a:solidFill>
                        <a:ln w="6350">
                          <a:noFill/>
                        </a:ln>
                        <a:effectLst/>
                      </wps:spPr>
                      <wps:txbx>
                        <w:txbxContent>
                          <w:p w14:paraId="776B82EC" w14:textId="77777777" w:rsidR="00F21BD9" w:rsidRPr="00BB049E" w:rsidRDefault="00F21BD9" w:rsidP="000D05D2">
                            <w:pPr>
                              <w:spacing w:after="0" w:line="240" w:lineRule="auto"/>
                              <w:jc w:val="right"/>
                              <w:rPr>
                                <w:color w:val="629D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CD986" id="Text Box 3" o:spid="_x0000_s1030" type="#_x0000_t202" style="position:absolute;left:0;text-align:left;margin-left:-52pt;margin-top:-508pt;width:592.5pt;height:19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" fillcolor="#f2f2f2" stroked="f" strokeweight=".5pt">
                <v:fill opacity="25443f"/>
                <v:path arrowok="t"/>
                <v:textbox>
                  <w:txbxContent>
                    <w:p w14:paraId="776B82EC" w14:textId="77777777" w:rsidR="00F21BD9" w:rsidRPr="00BB049E" w:rsidRDefault="00F21BD9" w:rsidP="000D05D2">
                      <w:pPr>
                        <w:spacing w:after="0" w:line="240" w:lineRule="auto"/>
                        <w:jc w:val="right"/>
                        <w:rPr>
                          <w:color w:val="629DD1"/>
                        </w:rPr>
                      </w:pPr>
                    </w:p>
                  </w:txbxContent>
                </v:textbox>
              </v:shape>
            </w:pict>
          </mc:Fallback>
        </mc:AlternateContent>
      </w:r>
      <w:r w:rsidR="000D05D2" w:rsidRPr="001B680F">
        <w:rPr>
          <w:noProof/>
          <w:lang w:val="es-ES" w:eastAsia="es-ES"/>
        </w:rPr>
        <w:drawing>
          <wp:anchor distT="0" distB="0" distL="114300" distR="114300" simplePos="0" relativeHeight="251645952" behindDoc="0" locked="0" layoutInCell="1" allowOverlap="1" wp14:anchorId="4ED60A0E" wp14:editId="044C9E5F">
            <wp:simplePos x="0" y="0"/>
            <wp:positionH relativeFrom="column">
              <wp:posOffset>-683895</wp:posOffset>
            </wp:positionH>
            <wp:positionV relativeFrom="paragraph">
              <wp:posOffset>-914400</wp:posOffset>
            </wp:positionV>
            <wp:extent cx="7562850" cy="11998325"/>
            <wp:effectExtent l="0" t="0" r="0" b="3175"/>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2850" cy="11998325"/>
                    </a:xfrm>
                    <a:prstGeom prst="rect">
                      <a:avLst/>
                    </a:prstGeom>
                    <a:noFill/>
                    <a:ln>
                      <a:noFill/>
                    </a:ln>
                  </pic:spPr>
                </pic:pic>
              </a:graphicData>
            </a:graphic>
            <wp14:sizeRelH relativeFrom="page">
              <wp14:pctWidth>0</wp14:pctWidth>
            </wp14:sizeRelH>
            <wp14:sizeRelV relativeFrom="page">
              <wp14:pctHeight>0</wp14:pctHeight>
            </wp14:sizeRelV>
          </wp:anchor>
        </w:drawing>
      </w:r>
      <w:r w:rsidR="00F616C3" w:rsidRPr="001B680F">
        <w:rPr>
          <w:noProof/>
          <w:lang w:val="es-ES" w:eastAsia="es-ES"/>
        </w:rPr>
        <mc:AlternateContent>
          <mc:Choice Requires="wps">
            <w:drawing>
              <wp:anchor distT="0" distB="0" distL="114300" distR="114300" simplePos="0" relativeHeight="251650048" behindDoc="0" locked="0" layoutInCell="1" allowOverlap="1" wp14:anchorId="0A64497A" wp14:editId="4463922E">
                <wp:simplePos x="0" y="0"/>
                <wp:positionH relativeFrom="column">
                  <wp:posOffset>-741045</wp:posOffset>
                </wp:positionH>
                <wp:positionV relativeFrom="paragraph">
                  <wp:posOffset>-3396615</wp:posOffset>
                </wp:positionV>
                <wp:extent cx="7562850" cy="51435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2850" cy="514350"/>
                        </a:xfrm>
                        <a:prstGeom prst="rect">
                          <a:avLst/>
                        </a:prstGeom>
                        <a:noFill/>
                        <a:ln w="6350">
                          <a:noFill/>
                        </a:ln>
                        <a:effectLst/>
                      </wps:spPr>
                      <wps:txbx>
                        <w:txbxContent>
                          <w:p w14:paraId="4AEDB8C2" w14:textId="77777777" w:rsidR="00F21BD9" w:rsidRPr="00BB049E" w:rsidRDefault="00F21BD9" w:rsidP="005A26BC">
                            <w:pPr>
                              <w:rPr>
                                <w:color w:val="297FD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64497A" id="Text Box 23" o:spid="_x0000_s1031" type="#_x0000_t202" style="position:absolute;left:0;text-align:left;margin-left:-58.35pt;margin-top:-267.45pt;width:595.5pt;height:4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" filled="f" stroked="f" strokeweight=".5pt">
                <v:path arrowok="t"/>
                <v:textbox>
                  <w:txbxContent>
                    <w:p w14:paraId="4AEDB8C2" w14:textId="77777777" w:rsidR="00F21BD9" w:rsidRPr="00BB049E" w:rsidRDefault="00F21BD9" w:rsidP="005A26BC">
                      <w:pPr>
                        <w:rPr>
                          <w:color w:val="297FD5"/>
                        </w:rPr>
                      </w:pPr>
                    </w:p>
                  </w:txbxContent>
                </v:textbox>
              </v:shape>
            </w:pict>
          </mc:Fallback>
        </mc:AlternateContent>
      </w:r>
    </w:p>
    <w:p w14:paraId="673B39D6" w14:textId="77777777" w:rsidR="007B0BE7" w:rsidRPr="001B680F" w:rsidRDefault="005A07FA" w:rsidP="007B0BE7">
      <w:pPr>
        <w:jc w:val="center"/>
        <w:rPr>
          <w:b/>
          <w:color w:val="4F81BD" w:themeColor="accent1"/>
          <w:sz w:val="52"/>
          <w:szCs w:val="52"/>
          <w:u w:val="single"/>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680F">
        <w:rPr>
          <w:b/>
          <w:color w:val="4F81BD" w:themeColor="accent1"/>
          <w:sz w:val="52"/>
          <w:szCs w:val="52"/>
          <w:u w:val="single"/>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Índice</w:t>
      </w:r>
    </w:p>
    <w:sdt>
      <w:sdtPr>
        <w:rPr>
          <w:bCs/>
          <w:color w:val="629DD1"/>
          <w:sz w:val="36"/>
          <w14:textFill>
            <w14:solidFill>
              <w14:srgbClr w14:val="629DD1">
                <w14:lumMod w14:val="75000"/>
              </w14:srgbClr>
            </w14:solidFill>
          </w14:textFill>
        </w:rPr>
        <w:id w:val="-1533807289"/>
        <w:docPartObj>
          <w:docPartGallery w:val="Table of Contents"/>
          <w:docPartUnique/>
        </w:docPartObj>
      </w:sdtPr>
      <w:sdtEndPr>
        <w:rPr>
          <w:rFonts w:eastAsia="Times New Roman"/>
          <w:noProof w:val="0"/>
          <w:sz w:val="44"/>
          <w:szCs w:val="28"/>
          <w:u w:val="single"/>
          <w:lang w:val="en-US" w:eastAsia="ja-JP"/>
        </w:rPr>
      </w:sdtEndPr>
      <w:sdtContent>
        <w:p w14:paraId="2D88A298" w14:textId="1AEB90F5" w:rsidR="00765E86" w:rsidRPr="00765E86" w:rsidRDefault="000A0755">
          <w:pPr>
            <w:pStyle w:val="TDC1"/>
            <w:rPr>
              <w:rFonts w:asciiTheme="minorHAnsi" w:eastAsiaTheme="minorEastAsia" w:hAnsiTheme="minorHAnsi" w:cstheme="minorBidi"/>
              <w:b w:val="0"/>
              <w:sz w:val="22"/>
              <w:lang w:eastAsia="es-ES"/>
            </w:rPr>
          </w:pPr>
          <w:r>
            <w:fldChar w:fldCharType="begin"/>
          </w:r>
          <w:r>
            <w:instrText xml:space="preserve"> TOC \o "1-3" \h \z \u </w:instrText>
          </w:r>
          <w:r>
            <w:fldChar w:fldCharType="separate"/>
          </w:r>
          <w:hyperlink w:anchor="_Toc436343" w:history="1">
            <w:r w:rsidR="00765E86" w:rsidRPr="00765E86">
              <w:rPr>
                <w:rStyle w:val="Hipervnculo"/>
                <w:color w:val="365F91" w:themeColor="accent1" w:themeShade="BF"/>
              </w:rPr>
              <w:t>1 – Diagrama Entidad Relación</w:t>
            </w:r>
            <w:r w:rsidR="00765E86" w:rsidRPr="00765E86">
              <w:rPr>
                <w:webHidden/>
              </w:rPr>
              <w:tab/>
            </w:r>
            <w:r w:rsidR="00765E86" w:rsidRPr="00765E86">
              <w:rPr>
                <w:webHidden/>
              </w:rPr>
              <w:fldChar w:fldCharType="begin"/>
            </w:r>
            <w:r w:rsidR="00765E86" w:rsidRPr="00765E86">
              <w:rPr>
                <w:webHidden/>
              </w:rPr>
              <w:instrText xml:space="preserve"> PAGEREF _Toc436343 \h </w:instrText>
            </w:r>
            <w:r w:rsidR="00765E86" w:rsidRPr="00765E86">
              <w:rPr>
                <w:webHidden/>
              </w:rPr>
            </w:r>
            <w:r w:rsidR="00765E86" w:rsidRPr="00765E86">
              <w:rPr>
                <w:webHidden/>
              </w:rPr>
              <w:fldChar w:fldCharType="separate"/>
            </w:r>
            <w:r w:rsidR="00EB1419">
              <w:rPr>
                <w:webHidden/>
              </w:rPr>
              <w:t>3</w:t>
            </w:r>
            <w:r w:rsidR="00765E86" w:rsidRPr="00765E86">
              <w:rPr>
                <w:webHidden/>
              </w:rPr>
              <w:fldChar w:fldCharType="end"/>
            </w:r>
          </w:hyperlink>
        </w:p>
        <w:p w14:paraId="6DD264F4" w14:textId="36F08D06" w:rsidR="00765E86" w:rsidRPr="00765E86" w:rsidRDefault="00765E86">
          <w:pPr>
            <w:pStyle w:val="TDC1"/>
            <w:rPr>
              <w:rFonts w:asciiTheme="minorHAnsi" w:eastAsiaTheme="minorEastAsia" w:hAnsiTheme="minorHAnsi" w:cstheme="minorBidi"/>
              <w:b w:val="0"/>
              <w:sz w:val="22"/>
              <w:lang w:eastAsia="es-ES"/>
            </w:rPr>
          </w:pPr>
          <w:hyperlink w:anchor="_Toc436344" w:history="1">
            <w:r w:rsidRPr="00765E86">
              <w:rPr>
                <w:rStyle w:val="Hipervnculo"/>
                <w:color w:val="365F91" w:themeColor="accent1" w:themeShade="BF"/>
              </w:rPr>
              <w:t>2 – Esquema Relacional</w:t>
            </w:r>
            <w:r w:rsidRPr="00765E86">
              <w:rPr>
                <w:webHidden/>
              </w:rPr>
              <w:tab/>
            </w:r>
            <w:r w:rsidRPr="00765E86">
              <w:rPr>
                <w:webHidden/>
              </w:rPr>
              <w:fldChar w:fldCharType="begin"/>
            </w:r>
            <w:r w:rsidRPr="00765E86">
              <w:rPr>
                <w:webHidden/>
              </w:rPr>
              <w:instrText xml:space="preserve"> PAGEREF _Toc436344 \h </w:instrText>
            </w:r>
            <w:r w:rsidRPr="00765E86">
              <w:rPr>
                <w:webHidden/>
              </w:rPr>
            </w:r>
            <w:r w:rsidRPr="00765E86">
              <w:rPr>
                <w:webHidden/>
              </w:rPr>
              <w:fldChar w:fldCharType="separate"/>
            </w:r>
            <w:r w:rsidR="00EB1419">
              <w:rPr>
                <w:webHidden/>
              </w:rPr>
              <w:t>4</w:t>
            </w:r>
            <w:r w:rsidRPr="00765E86">
              <w:rPr>
                <w:webHidden/>
              </w:rPr>
              <w:fldChar w:fldCharType="end"/>
            </w:r>
          </w:hyperlink>
        </w:p>
        <w:p w14:paraId="3B77C646" w14:textId="64A147B9" w:rsidR="00765E86" w:rsidRPr="00765E86" w:rsidRDefault="00765E86">
          <w:pPr>
            <w:pStyle w:val="TDC1"/>
            <w:rPr>
              <w:rFonts w:asciiTheme="minorHAnsi" w:eastAsiaTheme="minorEastAsia" w:hAnsiTheme="minorHAnsi" w:cstheme="minorBidi"/>
              <w:b w:val="0"/>
              <w:sz w:val="22"/>
              <w:lang w:eastAsia="es-ES"/>
            </w:rPr>
          </w:pPr>
          <w:hyperlink w:anchor="_Toc436345" w:history="1">
            <w:r w:rsidRPr="00765E86">
              <w:rPr>
                <w:rStyle w:val="Hipervnculo"/>
                <w:color w:val="365F91" w:themeColor="accent1" w:themeShade="BF"/>
              </w:rPr>
              <w:t>3 – Esquema Relacional en Workbench</w:t>
            </w:r>
            <w:r w:rsidRPr="00765E86">
              <w:rPr>
                <w:webHidden/>
              </w:rPr>
              <w:tab/>
            </w:r>
            <w:r w:rsidRPr="00765E86">
              <w:rPr>
                <w:webHidden/>
              </w:rPr>
              <w:fldChar w:fldCharType="begin"/>
            </w:r>
            <w:r w:rsidRPr="00765E86">
              <w:rPr>
                <w:webHidden/>
              </w:rPr>
              <w:instrText xml:space="preserve"> PAGEREF _Toc436345 \h </w:instrText>
            </w:r>
            <w:r w:rsidRPr="00765E86">
              <w:rPr>
                <w:webHidden/>
              </w:rPr>
            </w:r>
            <w:r w:rsidRPr="00765E86">
              <w:rPr>
                <w:webHidden/>
              </w:rPr>
              <w:fldChar w:fldCharType="separate"/>
            </w:r>
            <w:r w:rsidR="00EB1419">
              <w:rPr>
                <w:webHidden/>
              </w:rPr>
              <w:t>5</w:t>
            </w:r>
            <w:r w:rsidRPr="00765E86">
              <w:rPr>
                <w:webHidden/>
              </w:rPr>
              <w:fldChar w:fldCharType="end"/>
            </w:r>
          </w:hyperlink>
        </w:p>
        <w:p w14:paraId="7CFE38FA" w14:textId="0F167C97" w:rsidR="00765E86" w:rsidRPr="00765E86" w:rsidRDefault="00765E86">
          <w:pPr>
            <w:pStyle w:val="TDC1"/>
            <w:rPr>
              <w:rFonts w:asciiTheme="minorHAnsi" w:eastAsiaTheme="minorEastAsia" w:hAnsiTheme="minorHAnsi" w:cstheme="minorBidi"/>
              <w:b w:val="0"/>
              <w:sz w:val="22"/>
              <w:lang w:eastAsia="es-ES"/>
            </w:rPr>
          </w:pPr>
          <w:hyperlink w:anchor="_Toc436346" w:history="1">
            <w:r w:rsidRPr="00765E86">
              <w:rPr>
                <w:rStyle w:val="Hipervnculo"/>
                <w:color w:val="365F91" w:themeColor="accent1" w:themeShade="BF"/>
              </w:rPr>
              <w:t>4 – Ejercicio 1</w:t>
            </w:r>
            <w:r w:rsidRPr="00765E86">
              <w:rPr>
                <w:webHidden/>
              </w:rPr>
              <w:tab/>
            </w:r>
            <w:r w:rsidRPr="00765E86">
              <w:rPr>
                <w:webHidden/>
              </w:rPr>
              <w:fldChar w:fldCharType="begin"/>
            </w:r>
            <w:r w:rsidRPr="00765E86">
              <w:rPr>
                <w:webHidden/>
              </w:rPr>
              <w:instrText xml:space="preserve"> PAGEREF _Toc436346 \h </w:instrText>
            </w:r>
            <w:r w:rsidRPr="00765E86">
              <w:rPr>
                <w:webHidden/>
              </w:rPr>
            </w:r>
            <w:r w:rsidRPr="00765E86">
              <w:rPr>
                <w:webHidden/>
              </w:rPr>
              <w:fldChar w:fldCharType="separate"/>
            </w:r>
            <w:r w:rsidR="00EB1419">
              <w:rPr>
                <w:webHidden/>
              </w:rPr>
              <w:t>6</w:t>
            </w:r>
            <w:r w:rsidRPr="00765E86">
              <w:rPr>
                <w:webHidden/>
              </w:rPr>
              <w:fldChar w:fldCharType="end"/>
            </w:r>
          </w:hyperlink>
        </w:p>
        <w:p w14:paraId="3FDCCEF3" w14:textId="2CE4FFAE" w:rsidR="00765E86" w:rsidRPr="00765E86" w:rsidRDefault="00765E86">
          <w:pPr>
            <w:pStyle w:val="TDC1"/>
            <w:rPr>
              <w:rFonts w:asciiTheme="minorHAnsi" w:eastAsiaTheme="minorEastAsia" w:hAnsiTheme="minorHAnsi" w:cstheme="minorBidi"/>
              <w:b w:val="0"/>
              <w:sz w:val="22"/>
              <w:lang w:eastAsia="es-ES"/>
            </w:rPr>
          </w:pPr>
          <w:hyperlink w:anchor="_Toc436347" w:history="1">
            <w:r w:rsidRPr="00765E86">
              <w:rPr>
                <w:rStyle w:val="Hipervnculo"/>
                <w:color w:val="365F91" w:themeColor="accent1" w:themeShade="BF"/>
              </w:rPr>
              <w:t>5 - Ejercicio 2</w:t>
            </w:r>
            <w:r w:rsidRPr="00765E86">
              <w:rPr>
                <w:webHidden/>
              </w:rPr>
              <w:tab/>
            </w:r>
            <w:r w:rsidRPr="00765E86">
              <w:rPr>
                <w:webHidden/>
              </w:rPr>
              <w:fldChar w:fldCharType="begin"/>
            </w:r>
            <w:r w:rsidRPr="00765E86">
              <w:rPr>
                <w:webHidden/>
              </w:rPr>
              <w:instrText xml:space="preserve"> PAGEREF _Toc436347 \h </w:instrText>
            </w:r>
            <w:r w:rsidRPr="00765E86">
              <w:rPr>
                <w:webHidden/>
              </w:rPr>
            </w:r>
            <w:r w:rsidRPr="00765E86">
              <w:rPr>
                <w:webHidden/>
              </w:rPr>
              <w:fldChar w:fldCharType="separate"/>
            </w:r>
            <w:r w:rsidR="00EB1419">
              <w:rPr>
                <w:webHidden/>
              </w:rPr>
              <w:t>8</w:t>
            </w:r>
            <w:r w:rsidRPr="00765E86">
              <w:rPr>
                <w:webHidden/>
              </w:rPr>
              <w:fldChar w:fldCharType="end"/>
            </w:r>
          </w:hyperlink>
        </w:p>
        <w:p w14:paraId="14FC0B22" w14:textId="4E596C73" w:rsidR="00765E86" w:rsidRPr="00765E86" w:rsidRDefault="00765E86">
          <w:pPr>
            <w:pStyle w:val="TDC2"/>
            <w:tabs>
              <w:tab w:val="right" w:pos="9743"/>
            </w:tabs>
            <w:rPr>
              <w:rFonts w:asciiTheme="minorHAnsi" w:eastAsiaTheme="minorEastAsia" w:hAnsiTheme="minorHAnsi" w:cstheme="minorBidi"/>
              <w:noProof/>
              <w:color w:val="365F91" w:themeColor="accent1" w:themeShade="BF"/>
              <w:sz w:val="22"/>
              <w:lang w:val="es-ES" w:eastAsia="es-ES"/>
            </w:rPr>
          </w:pPr>
          <w:hyperlink w:anchor="_Toc436348" w:history="1">
            <w:r w:rsidRPr="00765E86">
              <w:rPr>
                <w:rStyle w:val="Hipervnculo"/>
                <w:noProof/>
                <w:color w:val="365F91" w:themeColor="accent1" w:themeShade="BF"/>
                <w:lang w:val="es-ES"/>
              </w:rPr>
              <w:t>5.1 Formulario.php</w:t>
            </w:r>
            <w:r w:rsidRPr="00765E86">
              <w:rPr>
                <w:noProof/>
                <w:webHidden/>
                <w:color w:val="365F91" w:themeColor="accent1" w:themeShade="BF"/>
              </w:rPr>
              <w:tab/>
            </w:r>
            <w:r w:rsidRPr="00765E86">
              <w:rPr>
                <w:noProof/>
                <w:webHidden/>
                <w:color w:val="365F91" w:themeColor="accent1" w:themeShade="BF"/>
              </w:rPr>
              <w:fldChar w:fldCharType="begin"/>
            </w:r>
            <w:r w:rsidRPr="00765E86">
              <w:rPr>
                <w:noProof/>
                <w:webHidden/>
                <w:color w:val="365F91" w:themeColor="accent1" w:themeShade="BF"/>
              </w:rPr>
              <w:instrText xml:space="preserve"> PAGEREF _Toc436348 \h </w:instrText>
            </w:r>
            <w:r w:rsidRPr="00765E86">
              <w:rPr>
                <w:noProof/>
                <w:webHidden/>
                <w:color w:val="365F91" w:themeColor="accent1" w:themeShade="BF"/>
              </w:rPr>
            </w:r>
            <w:r w:rsidRPr="00765E86">
              <w:rPr>
                <w:noProof/>
                <w:webHidden/>
                <w:color w:val="365F91" w:themeColor="accent1" w:themeShade="BF"/>
              </w:rPr>
              <w:fldChar w:fldCharType="separate"/>
            </w:r>
            <w:r w:rsidR="00EB1419">
              <w:rPr>
                <w:noProof/>
                <w:webHidden/>
                <w:color w:val="365F91" w:themeColor="accent1" w:themeShade="BF"/>
              </w:rPr>
              <w:t>8</w:t>
            </w:r>
            <w:r w:rsidRPr="00765E86">
              <w:rPr>
                <w:noProof/>
                <w:webHidden/>
                <w:color w:val="365F91" w:themeColor="accent1" w:themeShade="BF"/>
              </w:rPr>
              <w:fldChar w:fldCharType="end"/>
            </w:r>
          </w:hyperlink>
        </w:p>
        <w:p w14:paraId="2443DC70" w14:textId="08F3EE25" w:rsidR="00765E86" w:rsidRPr="00765E86" w:rsidRDefault="00765E86">
          <w:pPr>
            <w:pStyle w:val="TDC2"/>
            <w:tabs>
              <w:tab w:val="right" w:pos="9743"/>
            </w:tabs>
            <w:rPr>
              <w:rFonts w:asciiTheme="minorHAnsi" w:eastAsiaTheme="minorEastAsia" w:hAnsiTheme="minorHAnsi" w:cstheme="minorBidi"/>
              <w:noProof/>
              <w:color w:val="365F91" w:themeColor="accent1" w:themeShade="BF"/>
              <w:sz w:val="22"/>
              <w:lang w:val="es-ES" w:eastAsia="es-ES"/>
            </w:rPr>
          </w:pPr>
          <w:hyperlink w:anchor="_Toc436349" w:history="1">
            <w:r w:rsidRPr="00765E86">
              <w:rPr>
                <w:rStyle w:val="Hipervnculo"/>
                <w:noProof/>
                <w:color w:val="365F91" w:themeColor="accent1" w:themeShade="BF"/>
                <w:lang w:val="es-ES"/>
              </w:rPr>
              <w:t>5.2 Ejercicio2.php</w:t>
            </w:r>
            <w:r w:rsidRPr="00765E86">
              <w:rPr>
                <w:noProof/>
                <w:webHidden/>
                <w:color w:val="365F91" w:themeColor="accent1" w:themeShade="BF"/>
              </w:rPr>
              <w:tab/>
            </w:r>
            <w:r w:rsidRPr="00765E86">
              <w:rPr>
                <w:noProof/>
                <w:webHidden/>
                <w:color w:val="365F91" w:themeColor="accent1" w:themeShade="BF"/>
              </w:rPr>
              <w:fldChar w:fldCharType="begin"/>
            </w:r>
            <w:r w:rsidRPr="00765E86">
              <w:rPr>
                <w:noProof/>
                <w:webHidden/>
                <w:color w:val="365F91" w:themeColor="accent1" w:themeShade="BF"/>
              </w:rPr>
              <w:instrText xml:space="preserve"> PAGEREF _Toc436349 \h </w:instrText>
            </w:r>
            <w:r w:rsidRPr="00765E86">
              <w:rPr>
                <w:noProof/>
                <w:webHidden/>
                <w:color w:val="365F91" w:themeColor="accent1" w:themeShade="BF"/>
              </w:rPr>
            </w:r>
            <w:r w:rsidRPr="00765E86">
              <w:rPr>
                <w:noProof/>
                <w:webHidden/>
                <w:color w:val="365F91" w:themeColor="accent1" w:themeShade="BF"/>
              </w:rPr>
              <w:fldChar w:fldCharType="separate"/>
            </w:r>
            <w:r w:rsidR="00EB1419">
              <w:rPr>
                <w:noProof/>
                <w:webHidden/>
                <w:color w:val="365F91" w:themeColor="accent1" w:themeShade="BF"/>
              </w:rPr>
              <w:t>9</w:t>
            </w:r>
            <w:r w:rsidRPr="00765E86">
              <w:rPr>
                <w:noProof/>
                <w:webHidden/>
                <w:color w:val="365F91" w:themeColor="accent1" w:themeShade="BF"/>
              </w:rPr>
              <w:fldChar w:fldCharType="end"/>
            </w:r>
          </w:hyperlink>
        </w:p>
        <w:p w14:paraId="5A6C7A4B" w14:textId="54914071" w:rsidR="00765E86" w:rsidRPr="00765E86" w:rsidRDefault="00765E86">
          <w:pPr>
            <w:pStyle w:val="TDC1"/>
            <w:rPr>
              <w:rFonts w:asciiTheme="minorHAnsi" w:eastAsiaTheme="minorEastAsia" w:hAnsiTheme="minorHAnsi" w:cstheme="minorBidi"/>
              <w:b w:val="0"/>
              <w:sz w:val="22"/>
              <w:lang w:eastAsia="es-ES"/>
            </w:rPr>
          </w:pPr>
          <w:hyperlink w:anchor="_Toc436350" w:history="1">
            <w:r w:rsidRPr="00765E86">
              <w:rPr>
                <w:rStyle w:val="Hipervnculo"/>
                <w:color w:val="365F91" w:themeColor="accent1" w:themeShade="BF"/>
              </w:rPr>
              <w:t>6 – Ejercicio 3</w:t>
            </w:r>
            <w:r w:rsidRPr="00765E86">
              <w:rPr>
                <w:webHidden/>
              </w:rPr>
              <w:tab/>
            </w:r>
            <w:r w:rsidRPr="00765E86">
              <w:rPr>
                <w:webHidden/>
              </w:rPr>
              <w:fldChar w:fldCharType="begin"/>
            </w:r>
            <w:r w:rsidRPr="00765E86">
              <w:rPr>
                <w:webHidden/>
              </w:rPr>
              <w:instrText xml:space="preserve"> PAGEREF _Toc436350 \h </w:instrText>
            </w:r>
            <w:r w:rsidRPr="00765E86">
              <w:rPr>
                <w:webHidden/>
              </w:rPr>
            </w:r>
            <w:r w:rsidRPr="00765E86">
              <w:rPr>
                <w:webHidden/>
              </w:rPr>
              <w:fldChar w:fldCharType="separate"/>
            </w:r>
            <w:r w:rsidR="00EB1419">
              <w:rPr>
                <w:webHidden/>
              </w:rPr>
              <w:t>11</w:t>
            </w:r>
            <w:r w:rsidRPr="00765E86">
              <w:rPr>
                <w:webHidden/>
              </w:rPr>
              <w:fldChar w:fldCharType="end"/>
            </w:r>
          </w:hyperlink>
        </w:p>
        <w:p w14:paraId="0E9C85A3" w14:textId="43915DC6" w:rsidR="00765E86" w:rsidRPr="00765E86" w:rsidRDefault="00765E86">
          <w:pPr>
            <w:pStyle w:val="TDC1"/>
            <w:rPr>
              <w:rFonts w:asciiTheme="minorHAnsi" w:eastAsiaTheme="minorEastAsia" w:hAnsiTheme="minorHAnsi" w:cstheme="minorBidi"/>
              <w:b w:val="0"/>
              <w:sz w:val="22"/>
              <w:lang w:eastAsia="es-ES"/>
            </w:rPr>
          </w:pPr>
          <w:hyperlink w:anchor="_Toc436351" w:history="1">
            <w:r w:rsidRPr="00765E86">
              <w:rPr>
                <w:rStyle w:val="Hipervnculo"/>
                <w:color w:val="365F91" w:themeColor="accent1" w:themeShade="BF"/>
              </w:rPr>
              <w:t>7 – Ejercicio 4</w:t>
            </w:r>
            <w:r w:rsidRPr="00765E86">
              <w:rPr>
                <w:webHidden/>
              </w:rPr>
              <w:tab/>
            </w:r>
            <w:r w:rsidRPr="00765E86">
              <w:rPr>
                <w:webHidden/>
              </w:rPr>
              <w:fldChar w:fldCharType="begin"/>
            </w:r>
            <w:r w:rsidRPr="00765E86">
              <w:rPr>
                <w:webHidden/>
              </w:rPr>
              <w:instrText xml:space="preserve"> PAGEREF _Toc436351 \h </w:instrText>
            </w:r>
            <w:r w:rsidRPr="00765E86">
              <w:rPr>
                <w:webHidden/>
              </w:rPr>
            </w:r>
            <w:r w:rsidRPr="00765E86">
              <w:rPr>
                <w:webHidden/>
              </w:rPr>
              <w:fldChar w:fldCharType="separate"/>
            </w:r>
            <w:r w:rsidR="00EB1419">
              <w:rPr>
                <w:webHidden/>
              </w:rPr>
              <w:t>14</w:t>
            </w:r>
            <w:r w:rsidRPr="00765E86">
              <w:rPr>
                <w:webHidden/>
              </w:rPr>
              <w:fldChar w:fldCharType="end"/>
            </w:r>
          </w:hyperlink>
        </w:p>
        <w:p w14:paraId="25BF7165" w14:textId="0D75D29A" w:rsidR="00765E86" w:rsidRPr="00765E86" w:rsidRDefault="00765E86">
          <w:pPr>
            <w:pStyle w:val="TDC1"/>
            <w:rPr>
              <w:rFonts w:asciiTheme="minorHAnsi" w:eastAsiaTheme="minorEastAsia" w:hAnsiTheme="minorHAnsi" w:cstheme="minorBidi"/>
              <w:b w:val="0"/>
              <w:sz w:val="22"/>
              <w:lang w:eastAsia="es-ES"/>
            </w:rPr>
          </w:pPr>
          <w:hyperlink w:anchor="_Toc436352" w:history="1">
            <w:r w:rsidRPr="00765E86">
              <w:rPr>
                <w:rStyle w:val="Hipervnculo"/>
                <w:color w:val="365F91" w:themeColor="accent1" w:themeShade="BF"/>
              </w:rPr>
              <w:t>8 – Valoración Personal</w:t>
            </w:r>
            <w:r w:rsidRPr="00765E86">
              <w:rPr>
                <w:webHidden/>
              </w:rPr>
              <w:tab/>
            </w:r>
            <w:r w:rsidRPr="00765E86">
              <w:rPr>
                <w:webHidden/>
              </w:rPr>
              <w:fldChar w:fldCharType="begin"/>
            </w:r>
            <w:r w:rsidRPr="00765E86">
              <w:rPr>
                <w:webHidden/>
              </w:rPr>
              <w:instrText xml:space="preserve"> PAGEREF _Toc436352 \h </w:instrText>
            </w:r>
            <w:r w:rsidRPr="00765E86">
              <w:rPr>
                <w:webHidden/>
              </w:rPr>
            </w:r>
            <w:r w:rsidRPr="00765E86">
              <w:rPr>
                <w:webHidden/>
              </w:rPr>
              <w:fldChar w:fldCharType="separate"/>
            </w:r>
            <w:r w:rsidR="00EB1419">
              <w:rPr>
                <w:webHidden/>
              </w:rPr>
              <w:t>17</w:t>
            </w:r>
            <w:r w:rsidRPr="00765E86">
              <w:rPr>
                <w:webHidden/>
              </w:rPr>
              <w:fldChar w:fldCharType="end"/>
            </w:r>
          </w:hyperlink>
        </w:p>
        <w:p w14:paraId="3C6DE57E" w14:textId="01633739" w:rsidR="00765E86" w:rsidRPr="00765E86" w:rsidRDefault="00765E86">
          <w:pPr>
            <w:pStyle w:val="TDC1"/>
            <w:rPr>
              <w:rFonts w:asciiTheme="minorHAnsi" w:eastAsiaTheme="minorEastAsia" w:hAnsiTheme="minorHAnsi" w:cstheme="minorBidi"/>
              <w:b w:val="0"/>
              <w:sz w:val="22"/>
              <w:lang w:eastAsia="es-ES"/>
            </w:rPr>
          </w:pPr>
          <w:hyperlink w:anchor="_Toc436353" w:history="1">
            <w:r w:rsidRPr="00765E86">
              <w:rPr>
                <w:rStyle w:val="Hipervnculo"/>
                <w:color w:val="365F91" w:themeColor="accent1" w:themeShade="BF"/>
              </w:rPr>
              <w:t>9 – Referencias</w:t>
            </w:r>
            <w:r w:rsidRPr="00765E86">
              <w:rPr>
                <w:webHidden/>
              </w:rPr>
              <w:tab/>
            </w:r>
            <w:r w:rsidRPr="00765E86">
              <w:rPr>
                <w:webHidden/>
              </w:rPr>
              <w:fldChar w:fldCharType="begin"/>
            </w:r>
            <w:r w:rsidRPr="00765E86">
              <w:rPr>
                <w:webHidden/>
              </w:rPr>
              <w:instrText xml:space="preserve"> PAGEREF _Toc436353 \h </w:instrText>
            </w:r>
            <w:r w:rsidRPr="00765E86">
              <w:rPr>
                <w:webHidden/>
              </w:rPr>
            </w:r>
            <w:r w:rsidRPr="00765E86">
              <w:rPr>
                <w:webHidden/>
              </w:rPr>
              <w:fldChar w:fldCharType="separate"/>
            </w:r>
            <w:r w:rsidR="00EB1419">
              <w:rPr>
                <w:webHidden/>
              </w:rPr>
              <w:t>17</w:t>
            </w:r>
            <w:r w:rsidRPr="00765E86">
              <w:rPr>
                <w:webHidden/>
              </w:rPr>
              <w:fldChar w:fldCharType="end"/>
            </w:r>
          </w:hyperlink>
        </w:p>
        <w:p w14:paraId="5F09D648" w14:textId="76EE23DA" w:rsidR="00765E86" w:rsidRPr="00765E86" w:rsidRDefault="00765E86">
          <w:pPr>
            <w:pStyle w:val="TDC2"/>
            <w:tabs>
              <w:tab w:val="right" w:pos="9743"/>
            </w:tabs>
            <w:rPr>
              <w:rFonts w:asciiTheme="minorHAnsi" w:eastAsiaTheme="minorEastAsia" w:hAnsiTheme="minorHAnsi" w:cstheme="minorBidi"/>
              <w:noProof/>
              <w:color w:val="365F91" w:themeColor="accent1" w:themeShade="BF"/>
              <w:sz w:val="22"/>
              <w:lang w:val="es-ES" w:eastAsia="es-ES"/>
            </w:rPr>
          </w:pPr>
          <w:hyperlink w:anchor="_Toc436354" w:history="1">
            <w:r w:rsidRPr="00765E86">
              <w:rPr>
                <w:rStyle w:val="Hipervnculo"/>
                <w:noProof/>
                <w:color w:val="365F91" w:themeColor="accent1" w:themeShade="BF"/>
              </w:rPr>
              <w:t>9.1 Grupo Studium</w:t>
            </w:r>
            <w:r w:rsidRPr="00765E86">
              <w:rPr>
                <w:noProof/>
                <w:webHidden/>
                <w:color w:val="365F91" w:themeColor="accent1" w:themeShade="BF"/>
              </w:rPr>
              <w:tab/>
            </w:r>
            <w:r w:rsidRPr="00765E86">
              <w:rPr>
                <w:noProof/>
                <w:webHidden/>
                <w:color w:val="365F91" w:themeColor="accent1" w:themeShade="BF"/>
              </w:rPr>
              <w:fldChar w:fldCharType="begin"/>
            </w:r>
            <w:r w:rsidRPr="00765E86">
              <w:rPr>
                <w:noProof/>
                <w:webHidden/>
                <w:color w:val="365F91" w:themeColor="accent1" w:themeShade="BF"/>
              </w:rPr>
              <w:instrText xml:space="preserve"> PAGEREF _Toc436354 \h </w:instrText>
            </w:r>
            <w:r w:rsidRPr="00765E86">
              <w:rPr>
                <w:noProof/>
                <w:webHidden/>
                <w:color w:val="365F91" w:themeColor="accent1" w:themeShade="BF"/>
              </w:rPr>
            </w:r>
            <w:r w:rsidRPr="00765E86">
              <w:rPr>
                <w:noProof/>
                <w:webHidden/>
                <w:color w:val="365F91" w:themeColor="accent1" w:themeShade="BF"/>
              </w:rPr>
              <w:fldChar w:fldCharType="separate"/>
            </w:r>
            <w:r w:rsidR="00EB1419">
              <w:rPr>
                <w:noProof/>
                <w:webHidden/>
                <w:color w:val="365F91" w:themeColor="accent1" w:themeShade="BF"/>
              </w:rPr>
              <w:t>17</w:t>
            </w:r>
            <w:r w:rsidRPr="00765E86">
              <w:rPr>
                <w:noProof/>
                <w:webHidden/>
                <w:color w:val="365F91" w:themeColor="accent1" w:themeShade="BF"/>
              </w:rPr>
              <w:fldChar w:fldCharType="end"/>
            </w:r>
          </w:hyperlink>
        </w:p>
        <w:p w14:paraId="7E4F254C" w14:textId="04EDB014" w:rsidR="007B0BE7" w:rsidRPr="001B680F" w:rsidRDefault="000A0755" w:rsidP="005A228A">
          <w:pPr>
            <w:pStyle w:val="TtuloTDC"/>
            <w:tabs>
              <w:tab w:val="left" w:pos="2656"/>
            </w:tabs>
            <w:rPr>
              <w:lang w:val="es-ES"/>
            </w:rPr>
          </w:pPr>
          <w:r>
            <w:rPr>
              <w:b w:val="0"/>
              <w:noProof/>
              <w:lang w:val="es-ES"/>
            </w:rPr>
            <w:fldChar w:fldCharType="end"/>
          </w:r>
        </w:p>
      </w:sdtContent>
    </w:sdt>
    <w:p w14:paraId="2B5C1245" w14:textId="79D33C64" w:rsidR="00F615BC" w:rsidRDefault="00F615BC" w:rsidP="007B0BE7">
      <w:pPr>
        <w:rPr>
          <w:b/>
          <w:color w:val="4F81BD" w:themeColor="accent1"/>
          <w:szCs w:val="24"/>
          <w:u w:val="single"/>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2EF513" w14:textId="77777777" w:rsidR="00F615BC" w:rsidRPr="00F615BC" w:rsidRDefault="00F615BC" w:rsidP="00F615BC">
      <w:pPr>
        <w:rPr>
          <w:szCs w:val="24"/>
          <w:lang w:val="es-ES"/>
        </w:rPr>
      </w:pPr>
    </w:p>
    <w:p w14:paraId="37C0B0DB" w14:textId="50C25F74" w:rsidR="00F615BC" w:rsidRDefault="00F615BC" w:rsidP="00F615BC">
      <w:pPr>
        <w:tabs>
          <w:tab w:val="left" w:pos="7327"/>
        </w:tabs>
        <w:rPr>
          <w:szCs w:val="24"/>
          <w:lang w:val="es-ES"/>
        </w:rPr>
      </w:pPr>
      <w:r>
        <w:rPr>
          <w:szCs w:val="24"/>
          <w:lang w:val="es-ES"/>
        </w:rPr>
        <w:tab/>
      </w:r>
    </w:p>
    <w:p w14:paraId="632C6251" w14:textId="42CC1BC6" w:rsidR="00E82444" w:rsidRPr="00F615BC" w:rsidRDefault="00F615BC" w:rsidP="00F615BC">
      <w:pPr>
        <w:tabs>
          <w:tab w:val="left" w:pos="7327"/>
        </w:tabs>
        <w:rPr>
          <w:szCs w:val="24"/>
          <w:lang w:val="es-ES"/>
        </w:rPr>
        <w:sectPr w:rsidR="00E82444" w:rsidRPr="00F615BC" w:rsidSect="000D05D2">
          <w:headerReference w:type="default" r:id="rId10"/>
          <w:footerReference w:type="default" r:id="rId11"/>
          <w:headerReference w:type="first" r:id="rId12"/>
          <w:footerReference w:type="first" r:id="rId13"/>
          <w:pgSz w:w="11907" w:h="16839" w:code="9"/>
          <w:pgMar w:top="1440" w:right="1077" w:bottom="1440" w:left="1077" w:header="709" w:footer="239" w:gutter="0"/>
          <w:cols w:space="708"/>
          <w:titlePg/>
          <w:docGrid w:linePitch="360"/>
        </w:sectPr>
      </w:pPr>
      <w:r>
        <w:rPr>
          <w:szCs w:val="24"/>
          <w:lang w:val="es-ES"/>
        </w:rPr>
        <w:tab/>
      </w:r>
    </w:p>
    <w:p w14:paraId="0AD75605" w14:textId="1D99ABAF" w:rsidR="00964903" w:rsidRPr="001B680F" w:rsidRDefault="00964903" w:rsidP="007B0BE7">
      <w:pPr>
        <w:rPr>
          <w:b/>
          <w:color w:val="4F81BD" w:themeColor="accent1"/>
          <w:szCs w:val="24"/>
          <w:u w:val="single"/>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F88B8B" w14:textId="126703B4" w:rsidR="00C7728D" w:rsidRDefault="00E82444" w:rsidP="00E82444">
      <w:pPr>
        <w:pStyle w:val="Ttulo1"/>
        <w:rPr>
          <w:lang w:val="es-ES"/>
        </w:rPr>
      </w:pPr>
      <w:bookmarkStart w:id="0" w:name="_Toc436343"/>
      <w:r>
        <w:rPr>
          <w:lang w:val="es-ES"/>
        </w:rPr>
        <w:t>1 – Diagrama Entidad Relación</w:t>
      </w:r>
      <w:bookmarkEnd w:id="0"/>
    </w:p>
    <w:p w14:paraId="1505D301" w14:textId="77777777" w:rsidR="00E82444" w:rsidRPr="00E82444" w:rsidRDefault="00E82444" w:rsidP="00E82444">
      <w:pPr>
        <w:rPr>
          <w:lang w:val="es-ES"/>
        </w:rPr>
      </w:pPr>
    </w:p>
    <w:p w14:paraId="25336E86" w14:textId="77B09D5A" w:rsidR="00E82444" w:rsidRDefault="00415AC2" w:rsidP="00E82444">
      <w:pPr>
        <w:jc w:val="center"/>
        <w:rPr>
          <w:lang w:val="es-ES"/>
        </w:rPr>
      </w:pPr>
      <w:r>
        <w:rPr>
          <w:noProof/>
          <w:lang w:val="es-ES" w:eastAsia="es-ES"/>
        </w:rPr>
        <w:drawing>
          <wp:inline distT="0" distB="0" distL="0" distR="0" wp14:anchorId="4D917809" wp14:editId="78C93680">
            <wp:extent cx="8863965" cy="226377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E-R.png"/>
                    <pic:cNvPicPr/>
                  </pic:nvPicPr>
                  <pic:blipFill>
                    <a:blip r:embed="rId14">
                      <a:extLst>
                        <a:ext uri="{28A0092B-C50C-407E-A947-70E740481C1C}">
                          <a14:useLocalDpi xmlns:a14="http://schemas.microsoft.com/office/drawing/2010/main" val="0"/>
                        </a:ext>
                      </a:extLst>
                    </a:blip>
                    <a:stretch>
                      <a:fillRect/>
                    </a:stretch>
                  </pic:blipFill>
                  <pic:spPr>
                    <a:xfrm>
                      <a:off x="0" y="0"/>
                      <a:ext cx="8863965" cy="2263775"/>
                    </a:xfrm>
                    <a:prstGeom prst="rect">
                      <a:avLst/>
                    </a:prstGeom>
                  </pic:spPr>
                </pic:pic>
              </a:graphicData>
            </a:graphic>
          </wp:inline>
        </w:drawing>
      </w:r>
    </w:p>
    <w:p w14:paraId="1527CA18" w14:textId="7B5DD1BC" w:rsidR="00E82444" w:rsidRDefault="00E82444" w:rsidP="00E82444">
      <w:pPr>
        <w:rPr>
          <w:lang w:val="es-ES"/>
        </w:rPr>
      </w:pPr>
      <w:r>
        <w:rPr>
          <w:lang w:val="es-ES"/>
        </w:rPr>
        <w:tab/>
      </w:r>
      <w:r w:rsidR="00176FA1">
        <w:rPr>
          <w:lang w:val="es-ES"/>
        </w:rPr>
        <w:t>Se trata del Diagrama Entidad Relación de la base de datos de la práctica, realizado en DIA.</w:t>
      </w:r>
    </w:p>
    <w:p w14:paraId="57C1A976" w14:textId="77777777" w:rsidR="00176FA1" w:rsidRDefault="00176FA1" w:rsidP="00E82444">
      <w:pPr>
        <w:rPr>
          <w:lang w:val="es-ES"/>
        </w:rPr>
        <w:sectPr w:rsidR="00176FA1" w:rsidSect="00176FA1">
          <w:footerReference w:type="default" r:id="rId15"/>
          <w:pgSz w:w="16839" w:h="11907" w:orient="landscape" w:code="9"/>
          <w:pgMar w:top="1077" w:right="1440" w:bottom="1077" w:left="1440" w:header="709" w:footer="239" w:gutter="0"/>
          <w:cols w:space="708"/>
          <w:docGrid w:linePitch="360"/>
        </w:sectPr>
      </w:pPr>
    </w:p>
    <w:p w14:paraId="594402A5" w14:textId="78D0234A" w:rsidR="00176FA1" w:rsidRDefault="00415AC2" w:rsidP="00176FA1">
      <w:pPr>
        <w:pStyle w:val="Ttulo1"/>
        <w:rPr>
          <w:lang w:val="es-ES"/>
        </w:rPr>
      </w:pPr>
      <w:bookmarkStart w:id="1" w:name="_Toc436344"/>
      <w:r>
        <w:rPr>
          <w:lang w:val="es-ES"/>
        </w:rPr>
        <w:lastRenderedPageBreak/>
        <w:t>2 – Esquema Relacional</w:t>
      </w:r>
      <w:bookmarkEnd w:id="1"/>
    </w:p>
    <w:p w14:paraId="47B8B972" w14:textId="77777777" w:rsidR="00415AC2" w:rsidRDefault="00415AC2" w:rsidP="00415AC2">
      <w:pPr>
        <w:rPr>
          <w:lang w:val="es-ES"/>
        </w:rPr>
      </w:pPr>
    </w:p>
    <w:p w14:paraId="6475D486" w14:textId="0A49AE84" w:rsidR="00415AC2" w:rsidRDefault="00415AC2" w:rsidP="00415AC2">
      <w:pPr>
        <w:rPr>
          <w:b/>
          <w:lang w:val="es-ES"/>
        </w:rPr>
      </w:pPr>
      <w:r>
        <w:rPr>
          <w:b/>
          <w:lang w:val="es-ES"/>
        </w:rPr>
        <w:t>Entidades Directas:</w:t>
      </w:r>
    </w:p>
    <w:p w14:paraId="6F85CBEE" w14:textId="77777777" w:rsidR="00415AC2" w:rsidRDefault="00415AC2" w:rsidP="00415AC2">
      <w:pPr>
        <w:pStyle w:val="Prrafodelista"/>
        <w:numPr>
          <w:ilvl w:val="0"/>
          <w:numId w:val="10"/>
        </w:numPr>
        <w:rPr>
          <w:lang w:val="es-ES"/>
        </w:rPr>
      </w:pPr>
      <w:r>
        <w:rPr>
          <w:lang w:val="es-ES"/>
        </w:rPr>
        <w:t>Ninios (</w:t>
      </w:r>
      <w:r>
        <w:rPr>
          <w:u w:val="single"/>
          <w:lang w:val="es-ES"/>
        </w:rPr>
        <w:t>idNinio</w:t>
      </w:r>
      <w:r>
        <w:rPr>
          <w:lang w:val="es-ES"/>
        </w:rPr>
        <w:t>, nombreNinio, apellidosNinio, fechaNacimientoNinio, comportamientoNinio)</w:t>
      </w:r>
    </w:p>
    <w:p w14:paraId="3CE22249" w14:textId="77777777" w:rsidR="00415AC2" w:rsidRDefault="00415AC2" w:rsidP="00415AC2">
      <w:pPr>
        <w:pStyle w:val="Prrafodelista"/>
        <w:ind w:left="1080"/>
        <w:rPr>
          <w:lang w:val="es-ES"/>
        </w:rPr>
      </w:pPr>
    </w:p>
    <w:p w14:paraId="5BBAEEAB" w14:textId="77777777" w:rsidR="00415AC2" w:rsidRDefault="00415AC2" w:rsidP="00415AC2">
      <w:pPr>
        <w:pStyle w:val="Prrafodelista"/>
        <w:numPr>
          <w:ilvl w:val="0"/>
          <w:numId w:val="10"/>
        </w:numPr>
        <w:rPr>
          <w:lang w:val="es-ES"/>
        </w:rPr>
      </w:pPr>
      <w:r>
        <w:rPr>
          <w:lang w:val="es-ES"/>
        </w:rPr>
        <w:t>ReyesMagos (</w:t>
      </w:r>
      <w:r w:rsidRPr="00415AC2">
        <w:rPr>
          <w:u w:val="single"/>
          <w:lang w:val="es-ES"/>
        </w:rPr>
        <w:t>idReyMago</w:t>
      </w:r>
      <w:r>
        <w:rPr>
          <w:lang w:val="es-ES"/>
        </w:rPr>
        <w:t>, nombreReyMago)</w:t>
      </w:r>
    </w:p>
    <w:p w14:paraId="267B7ED3" w14:textId="77777777" w:rsidR="00415AC2" w:rsidRPr="00415AC2" w:rsidRDefault="00415AC2" w:rsidP="00415AC2">
      <w:pPr>
        <w:pStyle w:val="Prrafodelista"/>
        <w:rPr>
          <w:lang w:val="es-ES"/>
        </w:rPr>
      </w:pPr>
    </w:p>
    <w:p w14:paraId="65E16C85" w14:textId="77777777" w:rsidR="00852FE2" w:rsidRDefault="00852FE2" w:rsidP="00415AC2">
      <w:pPr>
        <w:pStyle w:val="Prrafodelista"/>
        <w:numPr>
          <w:ilvl w:val="0"/>
          <w:numId w:val="10"/>
        </w:numPr>
        <w:rPr>
          <w:lang w:val="es-ES"/>
        </w:rPr>
      </w:pPr>
      <w:r>
        <w:rPr>
          <w:lang w:val="es-ES"/>
        </w:rPr>
        <w:t>Regalos (</w:t>
      </w:r>
      <w:r>
        <w:rPr>
          <w:u w:val="single"/>
          <w:lang w:val="es-ES"/>
        </w:rPr>
        <w:t>idRegalo</w:t>
      </w:r>
      <w:r>
        <w:rPr>
          <w:lang w:val="es-ES"/>
        </w:rPr>
        <w:t>, nombreRegalo, precioRegalo, idReyMagoFK1)</w:t>
      </w:r>
    </w:p>
    <w:p w14:paraId="309DC687" w14:textId="77777777" w:rsidR="00852FE2" w:rsidRPr="00852FE2" w:rsidRDefault="00852FE2" w:rsidP="00852FE2">
      <w:pPr>
        <w:pStyle w:val="Prrafodelista"/>
        <w:rPr>
          <w:lang w:val="es-ES"/>
        </w:rPr>
      </w:pPr>
    </w:p>
    <w:p w14:paraId="21E9BCBD" w14:textId="77777777" w:rsidR="00852FE2" w:rsidRDefault="00852FE2" w:rsidP="00852FE2">
      <w:pPr>
        <w:rPr>
          <w:b/>
          <w:lang w:val="es-ES"/>
        </w:rPr>
      </w:pPr>
      <w:r>
        <w:rPr>
          <w:b/>
          <w:lang w:val="es-ES"/>
        </w:rPr>
        <w:t>Entidades Creadas por relación N:M</w:t>
      </w:r>
    </w:p>
    <w:p w14:paraId="28D99AEE" w14:textId="77777777" w:rsidR="00852FE2" w:rsidRDefault="00852FE2" w:rsidP="00852FE2">
      <w:pPr>
        <w:pStyle w:val="Prrafodelista"/>
        <w:numPr>
          <w:ilvl w:val="0"/>
          <w:numId w:val="10"/>
        </w:numPr>
        <w:rPr>
          <w:lang w:val="es-ES"/>
        </w:rPr>
      </w:pPr>
      <w:r>
        <w:rPr>
          <w:lang w:val="es-ES"/>
        </w:rPr>
        <w:t>NiniosRegalos (</w:t>
      </w:r>
      <w:r>
        <w:rPr>
          <w:u w:val="single"/>
          <w:lang w:val="es-ES"/>
        </w:rPr>
        <w:t>idNinioRegalo</w:t>
      </w:r>
      <w:r>
        <w:rPr>
          <w:lang w:val="es-ES"/>
        </w:rPr>
        <w:t>, idNinioFK2, idRegaloFK3)</w:t>
      </w:r>
    </w:p>
    <w:p w14:paraId="63757CF9" w14:textId="77777777" w:rsidR="00852FE2" w:rsidRDefault="00852FE2" w:rsidP="00852FE2">
      <w:pPr>
        <w:rPr>
          <w:lang w:val="es-ES"/>
        </w:rPr>
      </w:pPr>
    </w:p>
    <w:p w14:paraId="48C02CF1" w14:textId="77777777" w:rsidR="006866E4" w:rsidRDefault="006866E4" w:rsidP="00852FE2">
      <w:pPr>
        <w:rPr>
          <w:lang w:val="es-ES"/>
        </w:rPr>
        <w:sectPr w:rsidR="006866E4" w:rsidSect="00176FA1">
          <w:footerReference w:type="default" r:id="rId16"/>
          <w:pgSz w:w="11907" w:h="16839" w:code="9"/>
          <w:pgMar w:top="1440" w:right="1077" w:bottom="1440" w:left="1077" w:header="709" w:footer="239" w:gutter="0"/>
          <w:cols w:space="708"/>
          <w:docGrid w:linePitch="360"/>
        </w:sectPr>
      </w:pPr>
    </w:p>
    <w:p w14:paraId="6CA4174D" w14:textId="05C3ACF1" w:rsidR="00415AC2" w:rsidRDefault="00415AC2" w:rsidP="00852FE2">
      <w:pPr>
        <w:rPr>
          <w:lang w:val="es-ES"/>
        </w:rPr>
      </w:pPr>
      <w:r w:rsidRPr="00852FE2">
        <w:rPr>
          <w:lang w:val="es-ES"/>
        </w:rPr>
        <w:lastRenderedPageBreak/>
        <w:tab/>
      </w:r>
    </w:p>
    <w:p w14:paraId="3ECE587E" w14:textId="7F76E584" w:rsidR="006866E4" w:rsidRDefault="006866E4" w:rsidP="006866E4">
      <w:pPr>
        <w:pStyle w:val="Ttulo1"/>
        <w:rPr>
          <w:lang w:val="es-ES"/>
        </w:rPr>
      </w:pPr>
      <w:bookmarkStart w:id="2" w:name="_Toc436345"/>
      <w:r>
        <w:rPr>
          <w:lang w:val="es-ES"/>
        </w:rPr>
        <w:t>3 – Esquema Relacional en Workbench</w:t>
      </w:r>
      <w:bookmarkEnd w:id="2"/>
    </w:p>
    <w:p w14:paraId="0F500260" w14:textId="03258932" w:rsidR="006866E4" w:rsidRDefault="006866E4" w:rsidP="006866E4">
      <w:pPr>
        <w:rPr>
          <w:lang w:val="es-ES"/>
        </w:rPr>
      </w:pPr>
    </w:p>
    <w:p w14:paraId="520CFAB9" w14:textId="6A28FF0E" w:rsidR="006866E4" w:rsidRDefault="006866E4" w:rsidP="006866E4">
      <w:pPr>
        <w:rPr>
          <w:lang w:val="es-ES"/>
        </w:rPr>
      </w:pPr>
      <w:r>
        <w:rPr>
          <w:noProof/>
          <w:lang w:val="es-ES" w:eastAsia="es-ES"/>
        </w:rPr>
        <w:drawing>
          <wp:inline distT="0" distB="0" distL="0" distR="0" wp14:anchorId="24181345" wp14:editId="7C1DD5B5">
            <wp:extent cx="8863965" cy="26320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quema Relacional Workbench.png"/>
                    <pic:cNvPicPr/>
                  </pic:nvPicPr>
                  <pic:blipFill>
                    <a:blip r:embed="rId17">
                      <a:extLst>
                        <a:ext uri="{28A0092B-C50C-407E-A947-70E740481C1C}">
                          <a14:useLocalDpi xmlns:a14="http://schemas.microsoft.com/office/drawing/2010/main" val="0"/>
                        </a:ext>
                      </a:extLst>
                    </a:blip>
                    <a:stretch>
                      <a:fillRect/>
                    </a:stretch>
                  </pic:blipFill>
                  <pic:spPr>
                    <a:xfrm>
                      <a:off x="0" y="0"/>
                      <a:ext cx="8863965" cy="2632075"/>
                    </a:xfrm>
                    <a:prstGeom prst="rect">
                      <a:avLst/>
                    </a:prstGeom>
                  </pic:spPr>
                </pic:pic>
              </a:graphicData>
            </a:graphic>
          </wp:inline>
        </w:drawing>
      </w:r>
    </w:p>
    <w:p w14:paraId="7BDD07F0" w14:textId="0EAF702E" w:rsidR="006866E4" w:rsidRDefault="006866E4" w:rsidP="006866E4">
      <w:pPr>
        <w:rPr>
          <w:lang w:val="es-ES"/>
        </w:rPr>
      </w:pPr>
      <w:r>
        <w:rPr>
          <w:lang w:val="es-ES"/>
        </w:rPr>
        <w:tab/>
        <w:t>Se trata del esquema relacional de la base de datos de la práctica, realizado en MySQL Workbench.</w:t>
      </w:r>
    </w:p>
    <w:p w14:paraId="7FEDDF62" w14:textId="77777777" w:rsidR="006866E4" w:rsidRDefault="006866E4" w:rsidP="006866E4">
      <w:pPr>
        <w:rPr>
          <w:lang w:val="es-ES"/>
        </w:rPr>
        <w:sectPr w:rsidR="006866E4" w:rsidSect="006866E4">
          <w:footerReference w:type="default" r:id="rId18"/>
          <w:pgSz w:w="16839" w:h="11907" w:orient="landscape" w:code="9"/>
          <w:pgMar w:top="1077" w:right="1440" w:bottom="1077" w:left="1440" w:header="709" w:footer="239" w:gutter="0"/>
          <w:cols w:space="708"/>
          <w:docGrid w:linePitch="360"/>
        </w:sectPr>
      </w:pPr>
    </w:p>
    <w:p w14:paraId="7B6F3F31" w14:textId="59B56B1F" w:rsidR="006866E4" w:rsidRDefault="006866E4" w:rsidP="006866E4">
      <w:pPr>
        <w:rPr>
          <w:lang w:val="es-ES"/>
        </w:rPr>
      </w:pPr>
    </w:p>
    <w:p w14:paraId="41CDA523" w14:textId="49120147" w:rsidR="006866E4" w:rsidRDefault="00ED5224" w:rsidP="00ED5224">
      <w:pPr>
        <w:pStyle w:val="Ttulo1"/>
        <w:rPr>
          <w:lang w:val="es-ES"/>
        </w:rPr>
      </w:pPr>
      <w:bookmarkStart w:id="3" w:name="_Toc436346"/>
      <w:r>
        <w:rPr>
          <w:lang w:val="es-ES"/>
        </w:rPr>
        <w:t>4 – Ejercicio 1</w:t>
      </w:r>
      <w:bookmarkEnd w:id="3"/>
    </w:p>
    <w:p w14:paraId="2BEE18B1" w14:textId="77777777" w:rsidR="009F1119" w:rsidRPr="009F1119" w:rsidRDefault="009F1119" w:rsidP="009F1119">
      <w:pPr>
        <w:rPr>
          <w:lang w:val="es-ES"/>
        </w:rPr>
      </w:pPr>
    </w:p>
    <w:p w14:paraId="74EC00DC" w14:textId="77777777" w:rsidR="00043697" w:rsidRPr="00043697" w:rsidRDefault="00043697" w:rsidP="00043697">
      <w:pPr>
        <w:jc w:val="left"/>
        <w:rPr>
          <w:lang w:val="es-ES"/>
        </w:rPr>
      </w:pPr>
      <w:r w:rsidRPr="00043697">
        <w:rPr>
          <w:lang w:val="es-ES"/>
        </w:rPr>
        <w:t>&lt;!DOCTYPE html&gt;</w:t>
      </w:r>
    </w:p>
    <w:p w14:paraId="1CE9E2B2" w14:textId="77777777" w:rsidR="00043697" w:rsidRPr="00043697" w:rsidRDefault="00043697" w:rsidP="00043697">
      <w:pPr>
        <w:jc w:val="left"/>
        <w:rPr>
          <w:lang w:val="es-ES"/>
        </w:rPr>
      </w:pPr>
      <w:r w:rsidRPr="00043697">
        <w:rPr>
          <w:lang w:val="es-ES"/>
        </w:rPr>
        <w:t>&lt;html&gt;</w:t>
      </w:r>
    </w:p>
    <w:p w14:paraId="53AA9A5C" w14:textId="77777777" w:rsidR="00043697" w:rsidRPr="00043697" w:rsidRDefault="00043697" w:rsidP="00043697">
      <w:pPr>
        <w:jc w:val="left"/>
        <w:rPr>
          <w:lang w:val="es-ES"/>
        </w:rPr>
      </w:pPr>
      <w:r w:rsidRPr="00043697">
        <w:rPr>
          <w:lang w:val="es-ES"/>
        </w:rPr>
        <w:t xml:space="preserve">    &lt;head&gt;</w:t>
      </w:r>
    </w:p>
    <w:p w14:paraId="52F09124" w14:textId="77777777" w:rsidR="00043697" w:rsidRPr="00043697" w:rsidRDefault="00043697" w:rsidP="00043697">
      <w:pPr>
        <w:jc w:val="left"/>
        <w:rPr>
          <w:lang w:val="es-ES"/>
        </w:rPr>
      </w:pPr>
      <w:r w:rsidRPr="00043697">
        <w:rPr>
          <w:lang w:val="es-ES"/>
        </w:rPr>
        <w:t xml:space="preserve">        &lt;title&gt;Ejercicio 1&lt;/title&gt;</w:t>
      </w:r>
    </w:p>
    <w:p w14:paraId="68FE7159" w14:textId="0003C902" w:rsidR="009F1119" w:rsidRPr="00043697" w:rsidRDefault="00043697" w:rsidP="00043697">
      <w:pPr>
        <w:jc w:val="left"/>
        <w:rPr>
          <w:lang w:val="es-ES"/>
        </w:rPr>
      </w:pPr>
      <w:r w:rsidRPr="00043697">
        <w:rPr>
          <w:lang w:val="es-ES"/>
        </w:rPr>
        <w:t xml:space="preserve">        &lt;meta charset="UTF-8"&gt;</w:t>
      </w:r>
    </w:p>
    <w:p w14:paraId="5E5042E8" w14:textId="40C0D74B" w:rsidR="00043697" w:rsidRPr="00043697" w:rsidRDefault="00043697" w:rsidP="00043697">
      <w:pPr>
        <w:ind w:left="426" w:hanging="426"/>
        <w:jc w:val="left"/>
        <w:rPr>
          <w:lang w:val="es-ES"/>
        </w:rPr>
      </w:pPr>
      <w:r>
        <w:rPr>
          <w:lang w:val="es-ES"/>
        </w:rPr>
        <w:t xml:space="preserve">        </w:t>
      </w:r>
      <w:r w:rsidRPr="00043697">
        <w:rPr>
          <w:lang w:val="es-ES"/>
        </w:rPr>
        <w:t xml:space="preserve">&lt;link rel="stylesheet" </w:t>
      </w:r>
      <w:r>
        <w:rPr>
          <w:lang w:val="es-ES"/>
        </w:rPr>
        <w:t xml:space="preserve">                 </w:t>
      </w:r>
      <w:r w:rsidRPr="00043697">
        <w:rPr>
          <w:lang w:val="es-ES"/>
        </w:rPr>
        <w:t>href="https://maxcdn.bootstrapcdn.com/bootstrap/4.0.0/css/bootstrap.min.css" integrity="sha384-Gn5384xqQ1aoWXA+058RXPxPg6fy4IWvTNh0E263XmFcJlSAwiGgFAW/dAiS6JXm" crossorigin="anonymous"&gt;</w:t>
      </w:r>
    </w:p>
    <w:p w14:paraId="482399D8" w14:textId="77777777" w:rsidR="00043697" w:rsidRPr="00043697" w:rsidRDefault="00043697" w:rsidP="00043697">
      <w:pPr>
        <w:jc w:val="left"/>
        <w:rPr>
          <w:lang w:val="es-ES"/>
        </w:rPr>
      </w:pPr>
      <w:r w:rsidRPr="00043697">
        <w:rPr>
          <w:lang w:val="es-ES"/>
        </w:rPr>
        <w:t xml:space="preserve">    &lt;/head&gt;</w:t>
      </w:r>
    </w:p>
    <w:p w14:paraId="18D1CBF6" w14:textId="77777777" w:rsidR="00043697" w:rsidRPr="00043697" w:rsidRDefault="00043697" w:rsidP="00043697">
      <w:pPr>
        <w:jc w:val="left"/>
        <w:rPr>
          <w:lang w:val="es-ES"/>
        </w:rPr>
      </w:pPr>
      <w:r w:rsidRPr="00043697">
        <w:rPr>
          <w:lang w:val="es-ES"/>
        </w:rPr>
        <w:t xml:space="preserve">    &lt;body&gt;</w:t>
      </w:r>
    </w:p>
    <w:p w14:paraId="438A63B3" w14:textId="77777777" w:rsidR="00043697" w:rsidRPr="00043697" w:rsidRDefault="00043697" w:rsidP="00043697">
      <w:pPr>
        <w:jc w:val="left"/>
        <w:rPr>
          <w:lang w:val="es-ES"/>
        </w:rPr>
      </w:pPr>
      <w:r w:rsidRPr="00043697">
        <w:rPr>
          <w:lang w:val="es-ES"/>
        </w:rPr>
        <w:t xml:space="preserve">        &lt;table class="table table-striped table-dark"&gt;</w:t>
      </w:r>
    </w:p>
    <w:p w14:paraId="2F1FA0DF" w14:textId="77777777" w:rsidR="00043697" w:rsidRPr="00043697" w:rsidRDefault="00043697" w:rsidP="00043697">
      <w:pPr>
        <w:jc w:val="left"/>
        <w:rPr>
          <w:lang w:val="es-ES"/>
        </w:rPr>
      </w:pPr>
      <w:r w:rsidRPr="00043697">
        <w:rPr>
          <w:lang w:val="es-ES"/>
        </w:rPr>
        <w:t xml:space="preserve">            &lt;tr&gt;</w:t>
      </w:r>
    </w:p>
    <w:p w14:paraId="6B6B527E" w14:textId="77777777" w:rsidR="00043697" w:rsidRPr="00043697" w:rsidRDefault="00043697" w:rsidP="00043697">
      <w:pPr>
        <w:jc w:val="left"/>
        <w:rPr>
          <w:lang w:val="es-ES"/>
        </w:rPr>
      </w:pPr>
      <w:r w:rsidRPr="00043697">
        <w:rPr>
          <w:lang w:val="es-ES"/>
        </w:rPr>
        <w:t xml:space="preserve">                &lt;th&gt;ID&lt;/th&gt;</w:t>
      </w:r>
    </w:p>
    <w:p w14:paraId="0F48908E" w14:textId="77777777" w:rsidR="00043697" w:rsidRPr="00043697" w:rsidRDefault="00043697" w:rsidP="00043697">
      <w:pPr>
        <w:jc w:val="left"/>
        <w:rPr>
          <w:lang w:val="es-ES"/>
        </w:rPr>
      </w:pPr>
      <w:r w:rsidRPr="00043697">
        <w:rPr>
          <w:lang w:val="es-ES"/>
        </w:rPr>
        <w:t xml:space="preserve">                &lt;th&gt;Nombre&lt;/th&gt;</w:t>
      </w:r>
    </w:p>
    <w:p w14:paraId="6DDE56E6" w14:textId="77777777" w:rsidR="00043697" w:rsidRPr="00043697" w:rsidRDefault="00043697" w:rsidP="00043697">
      <w:pPr>
        <w:jc w:val="left"/>
        <w:rPr>
          <w:lang w:val="es-ES"/>
        </w:rPr>
      </w:pPr>
      <w:r w:rsidRPr="00043697">
        <w:rPr>
          <w:lang w:val="es-ES"/>
        </w:rPr>
        <w:t xml:space="preserve">                &lt;th&gt;Apellidos&lt;/th&gt;</w:t>
      </w:r>
    </w:p>
    <w:p w14:paraId="05B8A20E" w14:textId="77777777" w:rsidR="00043697" w:rsidRPr="00043697" w:rsidRDefault="00043697" w:rsidP="00043697">
      <w:pPr>
        <w:jc w:val="left"/>
        <w:rPr>
          <w:lang w:val="es-ES"/>
        </w:rPr>
      </w:pPr>
      <w:r w:rsidRPr="00043697">
        <w:rPr>
          <w:lang w:val="es-ES"/>
        </w:rPr>
        <w:t xml:space="preserve">                &lt;th&gt;Edad&lt;/th&gt;               </w:t>
      </w:r>
    </w:p>
    <w:p w14:paraId="172DA72A" w14:textId="77777777" w:rsidR="00043697" w:rsidRPr="00043697" w:rsidRDefault="00043697" w:rsidP="00043697">
      <w:pPr>
        <w:jc w:val="left"/>
        <w:rPr>
          <w:lang w:val="es-ES"/>
        </w:rPr>
      </w:pPr>
      <w:r w:rsidRPr="00043697">
        <w:rPr>
          <w:lang w:val="es-ES"/>
        </w:rPr>
        <w:t xml:space="preserve">                &lt;th&gt;¿Es bueno?&lt;/th&gt;               </w:t>
      </w:r>
    </w:p>
    <w:p w14:paraId="4D72B2F3" w14:textId="77777777" w:rsidR="00043697" w:rsidRPr="00043697" w:rsidRDefault="00043697" w:rsidP="00043697">
      <w:pPr>
        <w:jc w:val="left"/>
        <w:rPr>
          <w:lang w:val="es-ES"/>
        </w:rPr>
      </w:pPr>
      <w:r w:rsidRPr="00043697">
        <w:rPr>
          <w:lang w:val="es-ES"/>
        </w:rPr>
        <w:t xml:space="preserve">            &lt;/tr&gt;</w:t>
      </w:r>
    </w:p>
    <w:p w14:paraId="4447F310" w14:textId="77777777" w:rsidR="00043697" w:rsidRPr="00043697" w:rsidRDefault="00043697" w:rsidP="00043697">
      <w:pPr>
        <w:jc w:val="left"/>
        <w:rPr>
          <w:lang w:val="es-ES"/>
        </w:rPr>
      </w:pPr>
      <w:r w:rsidRPr="00043697">
        <w:rPr>
          <w:lang w:val="es-ES"/>
        </w:rPr>
        <w:t xml:space="preserve">            &lt;tr&gt;</w:t>
      </w:r>
    </w:p>
    <w:p w14:paraId="39A3F537" w14:textId="10178A3D" w:rsidR="00043697" w:rsidRPr="00043697" w:rsidRDefault="00043697" w:rsidP="00043697">
      <w:pPr>
        <w:jc w:val="left"/>
        <w:rPr>
          <w:lang w:val="es-ES"/>
        </w:rPr>
      </w:pPr>
      <w:r w:rsidRPr="00043697">
        <w:rPr>
          <w:lang w:val="es-ES"/>
        </w:rPr>
        <w:t xml:space="preserve">    &lt;?php</w:t>
      </w:r>
    </w:p>
    <w:p w14:paraId="6202FF91" w14:textId="7FD3F552" w:rsidR="00043697" w:rsidRDefault="00043697" w:rsidP="00043697">
      <w:pPr>
        <w:jc w:val="left"/>
        <w:rPr>
          <w:lang w:val="es-ES"/>
        </w:rPr>
      </w:pPr>
      <w:r w:rsidRPr="00043697">
        <w:rPr>
          <w:lang w:val="es-ES"/>
        </w:rPr>
        <w:t xml:space="preserve">        $conexion = mysqli_connect("127.0.0.1", "root", "root", "PracticaPhp");</w:t>
      </w:r>
    </w:p>
    <w:p w14:paraId="01775436" w14:textId="77777777" w:rsidR="001D59A4" w:rsidRPr="00043697" w:rsidRDefault="001D59A4" w:rsidP="00043697">
      <w:pPr>
        <w:jc w:val="left"/>
        <w:rPr>
          <w:lang w:val="es-ES"/>
        </w:rPr>
      </w:pPr>
    </w:p>
    <w:p w14:paraId="28134D8C" w14:textId="77777777" w:rsidR="00043697" w:rsidRPr="00043697" w:rsidRDefault="00043697" w:rsidP="00043697">
      <w:pPr>
        <w:jc w:val="left"/>
        <w:rPr>
          <w:lang w:val="es-ES"/>
        </w:rPr>
      </w:pPr>
    </w:p>
    <w:p w14:paraId="0792AE9B" w14:textId="77777777" w:rsidR="00043697" w:rsidRPr="00043697" w:rsidRDefault="00043697" w:rsidP="00043697">
      <w:pPr>
        <w:jc w:val="left"/>
        <w:rPr>
          <w:lang w:val="es-ES"/>
        </w:rPr>
      </w:pPr>
      <w:r w:rsidRPr="00043697">
        <w:rPr>
          <w:lang w:val="es-ES"/>
        </w:rPr>
        <w:t xml:space="preserve">        if (!$conexion) </w:t>
      </w:r>
    </w:p>
    <w:p w14:paraId="2141335F" w14:textId="77777777" w:rsidR="00043697" w:rsidRPr="00043697" w:rsidRDefault="00043697" w:rsidP="00043697">
      <w:pPr>
        <w:jc w:val="left"/>
        <w:rPr>
          <w:lang w:val="es-ES"/>
        </w:rPr>
      </w:pPr>
      <w:r w:rsidRPr="00043697">
        <w:rPr>
          <w:lang w:val="es-ES"/>
        </w:rPr>
        <w:t xml:space="preserve">        {</w:t>
      </w:r>
    </w:p>
    <w:p w14:paraId="5D5C8CCA" w14:textId="77777777" w:rsidR="00043697" w:rsidRPr="00043697" w:rsidRDefault="00043697" w:rsidP="00043697">
      <w:pPr>
        <w:jc w:val="left"/>
        <w:rPr>
          <w:lang w:val="es-ES"/>
        </w:rPr>
      </w:pPr>
      <w:r w:rsidRPr="00043697">
        <w:rPr>
          <w:lang w:val="es-ES"/>
        </w:rPr>
        <w:t xml:space="preserve">            echo "&lt;p&gt;Error: No se pudo conectar a MySQL.&lt;/p&gt;";</w:t>
      </w:r>
    </w:p>
    <w:p w14:paraId="429213F3" w14:textId="77777777" w:rsidR="00043697" w:rsidRPr="00043697" w:rsidRDefault="00043697" w:rsidP="00043697">
      <w:pPr>
        <w:jc w:val="left"/>
        <w:rPr>
          <w:lang w:val="es-ES"/>
        </w:rPr>
      </w:pPr>
      <w:r w:rsidRPr="00043697">
        <w:rPr>
          <w:lang w:val="es-ES"/>
        </w:rPr>
        <w:t xml:space="preserve">        }</w:t>
      </w:r>
    </w:p>
    <w:p w14:paraId="791420B3" w14:textId="77777777" w:rsidR="00043697" w:rsidRPr="00043697" w:rsidRDefault="00043697" w:rsidP="00043697">
      <w:pPr>
        <w:jc w:val="left"/>
        <w:rPr>
          <w:lang w:val="es-ES"/>
        </w:rPr>
      </w:pPr>
      <w:r w:rsidRPr="00043697">
        <w:rPr>
          <w:lang w:val="es-ES"/>
        </w:rPr>
        <w:t xml:space="preserve">        else</w:t>
      </w:r>
    </w:p>
    <w:p w14:paraId="22145427" w14:textId="0C8A0C3D" w:rsidR="009F1119" w:rsidRPr="00043697" w:rsidRDefault="00043697" w:rsidP="00043697">
      <w:pPr>
        <w:jc w:val="left"/>
        <w:rPr>
          <w:lang w:val="es-ES"/>
        </w:rPr>
      </w:pPr>
      <w:r w:rsidRPr="00043697">
        <w:rPr>
          <w:lang w:val="es-ES"/>
        </w:rPr>
        <w:t xml:space="preserve">        {</w:t>
      </w:r>
    </w:p>
    <w:p w14:paraId="1C8ED6E0" w14:textId="3E3BA721" w:rsidR="00043697" w:rsidRPr="00043697" w:rsidRDefault="00043697" w:rsidP="009F1119">
      <w:pPr>
        <w:ind w:left="720"/>
        <w:jc w:val="left"/>
        <w:rPr>
          <w:lang w:val="es-ES"/>
        </w:rPr>
      </w:pPr>
      <w:r w:rsidRPr="00043697">
        <w:rPr>
          <w:lang w:val="es-ES"/>
        </w:rPr>
        <w:t>echo "&lt;p&gt;Éxito: Se realizó una conexión apropiada a MySQL! La base de datos Servidor es genial.&lt;/p&gt;";</w:t>
      </w:r>
    </w:p>
    <w:p w14:paraId="2ED60DCB" w14:textId="77777777" w:rsidR="00043697" w:rsidRPr="00043697" w:rsidRDefault="00043697" w:rsidP="00043697">
      <w:pPr>
        <w:jc w:val="left"/>
        <w:rPr>
          <w:lang w:val="es-ES"/>
        </w:rPr>
      </w:pPr>
      <w:r w:rsidRPr="00043697">
        <w:rPr>
          <w:lang w:val="es-ES"/>
        </w:rPr>
        <w:t xml:space="preserve">            $query = "SELECT idNinio as 'ID', </w:t>
      </w:r>
    </w:p>
    <w:p w14:paraId="64DBE3FC" w14:textId="77777777" w:rsidR="00043697" w:rsidRPr="00043697" w:rsidRDefault="00043697" w:rsidP="00043697">
      <w:pPr>
        <w:jc w:val="left"/>
        <w:rPr>
          <w:lang w:val="es-ES"/>
        </w:rPr>
      </w:pPr>
      <w:r w:rsidRPr="00043697">
        <w:rPr>
          <w:lang w:val="es-ES"/>
        </w:rPr>
        <w:t xml:space="preserve">            nombreNinio as 'Nombre', </w:t>
      </w:r>
    </w:p>
    <w:p w14:paraId="62C62013" w14:textId="77777777" w:rsidR="00043697" w:rsidRPr="00043697" w:rsidRDefault="00043697" w:rsidP="00043697">
      <w:pPr>
        <w:jc w:val="left"/>
        <w:rPr>
          <w:lang w:val="es-ES"/>
        </w:rPr>
      </w:pPr>
      <w:r w:rsidRPr="00043697">
        <w:rPr>
          <w:lang w:val="es-ES"/>
        </w:rPr>
        <w:t xml:space="preserve">            apellidosNinio as 'Apellidos', </w:t>
      </w:r>
    </w:p>
    <w:p w14:paraId="65C95776" w14:textId="77777777" w:rsidR="00043697" w:rsidRPr="00043697" w:rsidRDefault="00043697" w:rsidP="00043697">
      <w:pPr>
        <w:jc w:val="left"/>
        <w:rPr>
          <w:lang w:val="es-ES"/>
        </w:rPr>
      </w:pPr>
      <w:r w:rsidRPr="00043697">
        <w:rPr>
          <w:lang w:val="es-ES"/>
        </w:rPr>
        <w:t xml:space="preserve">            TIMESTAMPDIFF(year, fechaNacimientoNinio, curdate()) as 'Edad', </w:t>
      </w:r>
    </w:p>
    <w:p w14:paraId="782D2C8B" w14:textId="77777777" w:rsidR="00043697" w:rsidRPr="00043697" w:rsidRDefault="00043697" w:rsidP="00043697">
      <w:pPr>
        <w:jc w:val="left"/>
        <w:rPr>
          <w:lang w:val="es-ES"/>
        </w:rPr>
      </w:pPr>
      <w:r w:rsidRPr="00043697">
        <w:rPr>
          <w:lang w:val="es-ES"/>
        </w:rPr>
        <w:t xml:space="preserve">            comportamientoNinio as '¿Es bueno?' </w:t>
      </w:r>
    </w:p>
    <w:p w14:paraId="7812D92A" w14:textId="77777777" w:rsidR="00043697" w:rsidRPr="00043697" w:rsidRDefault="00043697" w:rsidP="00043697">
      <w:pPr>
        <w:jc w:val="left"/>
        <w:rPr>
          <w:lang w:val="es-ES"/>
        </w:rPr>
      </w:pPr>
      <w:r w:rsidRPr="00043697">
        <w:rPr>
          <w:lang w:val="es-ES"/>
        </w:rPr>
        <w:t xml:space="preserve">            FROM ninios </w:t>
      </w:r>
    </w:p>
    <w:p w14:paraId="06220617" w14:textId="77777777" w:rsidR="00043697" w:rsidRPr="00043697" w:rsidRDefault="00043697" w:rsidP="00043697">
      <w:pPr>
        <w:jc w:val="left"/>
        <w:rPr>
          <w:lang w:val="es-ES"/>
        </w:rPr>
      </w:pPr>
      <w:r w:rsidRPr="00043697">
        <w:rPr>
          <w:lang w:val="es-ES"/>
        </w:rPr>
        <w:t xml:space="preserve">            ORDER BY 2 ASC";</w:t>
      </w:r>
    </w:p>
    <w:p w14:paraId="62504E23" w14:textId="77777777" w:rsidR="00043697" w:rsidRPr="00043697" w:rsidRDefault="00043697" w:rsidP="00043697">
      <w:pPr>
        <w:jc w:val="left"/>
        <w:rPr>
          <w:lang w:val="es-ES"/>
        </w:rPr>
      </w:pPr>
    </w:p>
    <w:p w14:paraId="3DD26DE1" w14:textId="77777777" w:rsidR="00043697" w:rsidRPr="00043697" w:rsidRDefault="00043697" w:rsidP="00043697">
      <w:pPr>
        <w:jc w:val="left"/>
        <w:rPr>
          <w:lang w:val="es-ES"/>
        </w:rPr>
      </w:pPr>
      <w:r w:rsidRPr="00043697">
        <w:rPr>
          <w:lang w:val="es-ES"/>
        </w:rPr>
        <w:t xml:space="preserve">            $res = mysqli_query($conexion, $query);                </w:t>
      </w:r>
    </w:p>
    <w:p w14:paraId="4CCE306C" w14:textId="77777777" w:rsidR="00043697" w:rsidRPr="00043697" w:rsidRDefault="00043697" w:rsidP="00043697">
      <w:pPr>
        <w:jc w:val="left"/>
        <w:rPr>
          <w:lang w:val="es-ES"/>
        </w:rPr>
      </w:pPr>
      <w:r w:rsidRPr="00043697">
        <w:rPr>
          <w:lang w:val="es-ES"/>
        </w:rPr>
        <w:t xml:space="preserve">            while ($row = mysqli_fetch_row($res)) </w:t>
      </w:r>
    </w:p>
    <w:p w14:paraId="1D24775A" w14:textId="77777777" w:rsidR="00043697" w:rsidRPr="00043697" w:rsidRDefault="00043697" w:rsidP="00043697">
      <w:pPr>
        <w:jc w:val="left"/>
        <w:rPr>
          <w:lang w:val="es-ES"/>
        </w:rPr>
      </w:pPr>
      <w:r w:rsidRPr="00043697">
        <w:rPr>
          <w:lang w:val="es-ES"/>
        </w:rPr>
        <w:t xml:space="preserve">            {</w:t>
      </w:r>
    </w:p>
    <w:p w14:paraId="1B03828D" w14:textId="77777777" w:rsidR="00043697" w:rsidRPr="00043697" w:rsidRDefault="00043697" w:rsidP="00043697">
      <w:pPr>
        <w:jc w:val="left"/>
        <w:rPr>
          <w:lang w:val="es-ES"/>
        </w:rPr>
      </w:pPr>
      <w:r w:rsidRPr="00043697">
        <w:rPr>
          <w:lang w:val="es-ES"/>
        </w:rPr>
        <w:t xml:space="preserve">                echo "&lt;tr&gt;";</w:t>
      </w:r>
    </w:p>
    <w:p w14:paraId="70B4204E" w14:textId="77777777" w:rsidR="00043697" w:rsidRPr="00043697" w:rsidRDefault="00043697" w:rsidP="00043697">
      <w:pPr>
        <w:jc w:val="left"/>
        <w:rPr>
          <w:lang w:val="es-ES"/>
        </w:rPr>
      </w:pPr>
      <w:r w:rsidRPr="00043697">
        <w:rPr>
          <w:lang w:val="es-ES"/>
        </w:rPr>
        <w:t xml:space="preserve">                for($i = 0; $i &lt; count($row); $i++)</w:t>
      </w:r>
    </w:p>
    <w:p w14:paraId="49483C4F" w14:textId="77777777" w:rsidR="00043697" w:rsidRPr="00043697" w:rsidRDefault="00043697" w:rsidP="00043697">
      <w:pPr>
        <w:jc w:val="left"/>
        <w:rPr>
          <w:lang w:val="es-ES"/>
        </w:rPr>
      </w:pPr>
      <w:r w:rsidRPr="00043697">
        <w:rPr>
          <w:lang w:val="es-ES"/>
        </w:rPr>
        <w:t xml:space="preserve">                {</w:t>
      </w:r>
    </w:p>
    <w:p w14:paraId="733E72CB" w14:textId="77777777" w:rsidR="00043697" w:rsidRPr="00043697" w:rsidRDefault="00043697" w:rsidP="00043697">
      <w:pPr>
        <w:jc w:val="left"/>
        <w:rPr>
          <w:lang w:val="es-ES"/>
        </w:rPr>
      </w:pPr>
      <w:r w:rsidRPr="00043697">
        <w:rPr>
          <w:lang w:val="es-ES"/>
        </w:rPr>
        <w:t xml:space="preserve">                     echo "&lt;td&gt;$row[$i]&lt;/td&gt;";</w:t>
      </w:r>
    </w:p>
    <w:p w14:paraId="3DC6DC9E" w14:textId="3B24B0A1" w:rsidR="00043697" w:rsidRDefault="00043697" w:rsidP="00043697">
      <w:pPr>
        <w:jc w:val="left"/>
        <w:rPr>
          <w:lang w:val="es-ES"/>
        </w:rPr>
      </w:pPr>
      <w:r w:rsidRPr="00043697">
        <w:rPr>
          <w:lang w:val="es-ES"/>
        </w:rPr>
        <w:t xml:space="preserve">                }</w:t>
      </w:r>
    </w:p>
    <w:p w14:paraId="0998E3AA" w14:textId="3FBC9A97" w:rsidR="00043697" w:rsidRDefault="00043697" w:rsidP="00043697">
      <w:pPr>
        <w:jc w:val="left"/>
        <w:rPr>
          <w:lang w:val="es-ES"/>
        </w:rPr>
      </w:pPr>
    </w:p>
    <w:p w14:paraId="41836234" w14:textId="77777777" w:rsidR="001D59A4" w:rsidRPr="00043697" w:rsidRDefault="001D59A4" w:rsidP="00043697">
      <w:pPr>
        <w:jc w:val="left"/>
        <w:rPr>
          <w:lang w:val="es-ES"/>
        </w:rPr>
      </w:pPr>
    </w:p>
    <w:p w14:paraId="110A7171" w14:textId="77777777" w:rsidR="00043697" w:rsidRPr="00043697" w:rsidRDefault="00043697" w:rsidP="00043697">
      <w:pPr>
        <w:jc w:val="left"/>
        <w:rPr>
          <w:lang w:val="es-ES"/>
        </w:rPr>
      </w:pPr>
      <w:r w:rsidRPr="00043697">
        <w:rPr>
          <w:lang w:val="es-ES"/>
        </w:rPr>
        <w:t xml:space="preserve">                echo "&lt;/tr&gt;";</w:t>
      </w:r>
    </w:p>
    <w:p w14:paraId="58AEBFEF" w14:textId="77777777" w:rsidR="00043697" w:rsidRPr="00043697" w:rsidRDefault="00043697" w:rsidP="00043697">
      <w:pPr>
        <w:jc w:val="left"/>
        <w:rPr>
          <w:lang w:val="es-ES"/>
        </w:rPr>
      </w:pPr>
      <w:r w:rsidRPr="00043697">
        <w:rPr>
          <w:lang w:val="es-ES"/>
        </w:rPr>
        <w:t xml:space="preserve">            }</w:t>
      </w:r>
    </w:p>
    <w:p w14:paraId="43062365" w14:textId="77777777" w:rsidR="00043697" w:rsidRPr="00043697" w:rsidRDefault="00043697" w:rsidP="00043697">
      <w:pPr>
        <w:jc w:val="left"/>
        <w:rPr>
          <w:lang w:val="es-ES"/>
        </w:rPr>
      </w:pPr>
    </w:p>
    <w:p w14:paraId="5D889EEC" w14:textId="77777777" w:rsidR="00043697" w:rsidRPr="00043697" w:rsidRDefault="00043697" w:rsidP="00043697">
      <w:pPr>
        <w:jc w:val="left"/>
        <w:rPr>
          <w:lang w:val="es-ES"/>
        </w:rPr>
      </w:pPr>
      <w:r w:rsidRPr="00043697">
        <w:rPr>
          <w:lang w:val="es-ES"/>
        </w:rPr>
        <w:t xml:space="preserve">        }</w:t>
      </w:r>
    </w:p>
    <w:p w14:paraId="5D45BDA4" w14:textId="77777777" w:rsidR="00043697" w:rsidRPr="00043697" w:rsidRDefault="00043697" w:rsidP="00043697">
      <w:pPr>
        <w:jc w:val="left"/>
        <w:rPr>
          <w:lang w:val="es-ES"/>
        </w:rPr>
      </w:pPr>
      <w:r w:rsidRPr="00043697">
        <w:rPr>
          <w:lang w:val="es-ES"/>
        </w:rPr>
        <w:t xml:space="preserve">        mysqli_close($conexion);</w:t>
      </w:r>
    </w:p>
    <w:p w14:paraId="6C26150A" w14:textId="7D80F1CF" w:rsidR="009F1119" w:rsidRPr="00043697" w:rsidRDefault="00043697" w:rsidP="00043697">
      <w:pPr>
        <w:jc w:val="left"/>
        <w:rPr>
          <w:lang w:val="es-ES"/>
        </w:rPr>
      </w:pPr>
      <w:r w:rsidRPr="00043697">
        <w:rPr>
          <w:lang w:val="es-ES"/>
        </w:rPr>
        <w:t xml:space="preserve">    ?&gt;</w:t>
      </w:r>
    </w:p>
    <w:p w14:paraId="4438D57F" w14:textId="77777777" w:rsidR="00043697" w:rsidRPr="00043697" w:rsidRDefault="00043697" w:rsidP="00043697">
      <w:pPr>
        <w:jc w:val="left"/>
        <w:rPr>
          <w:lang w:val="es-ES"/>
        </w:rPr>
      </w:pPr>
      <w:r w:rsidRPr="00043697">
        <w:rPr>
          <w:lang w:val="es-ES"/>
        </w:rPr>
        <w:t xml:space="preserve">        &lt;/table&gt;</w:t>
      </w:r>
    </w:p>
    <w:p w14:paraId="53633E41" w14:textId="77777777" w:rsidR="00043697" w:rsidRPr="00043697" w:rsidRDefault="00043697" w:rsidP="00043697">
      <w:pPr>
        <w:jc w:val="left"/>
        <w:rPr>
          <w:lang w:val="es-ES"/>
        </w:rPr>
      </w:pPr>
      <w:r w:rsidRPr="00043697">
        <w:rPr>
          <w:lang w:val="es-ES"/>
        </w:rPr>
        <w:t xml:space="preserve">    &lt;/body&gt;</w:t>
      </w:r>
    </w:p>
    <w:p w14:paraId="21582AA4" w14:textId="4C828CAB" w:rsidR="00043697" w:rsidRPr="00043697" w:rsidRDefault="00043697" w:rsidP="00043697">
      <w:pPr>
        <w:ind w:left="284" w:hanging="284"/>
        <w:jc w:val="left"/>
        <w:rPr>
          <w:lang w:val="es-ES"/>
        </w:rPr>
      </w:pPr>
      <w:r w:rsidRPr="00043697">
        <w:rPr>
          <w:lang w:val="es-ES"/>
        </w:rPr>
        <w:t xml:space="preserve">    &lt;script src="https://code.jquery.com/jquery-3.2.1.slim.min.js" integrity="sha384-</w:t>
      </w:r>
      <w:r>
        <w:rPr>
          <w:lang w:val="es-ES"/>
        </w:rPr>
        <w:t xml:space="preserve">      </w:t>
      </w:r>
      <w:r w:rsidRPr="00043697">
        <w:rPr>
          <w:lang w:val="es-ES"/>
        </w:rPr>
        <w:t xml:space="preserve">KJ3o2DKtIkvYIK3UENzmM7KCkRr/rE9/Qpg6aAZGJwFDMVNA/GpGFF93hXpG5KkN" </w:t>
      </w:r>
    </w:p>
    <w:p w14:paraId="4E68A60D" w14:textId="77777777" w:rsidR="00043697" w:rsidRPr="00043697" w:rsidRDefault="00043697" w:rsidP="00043697">
      <w:pPr>
        <w:jc w:val="left"/>
        <w:rPr>
          <w:lang w:val="es-ES"/>
        </w:rPr>
      </w:pPr>
      <w:r w:rsidRPr="00043697">
        <w:rPr>
          <w:lang w:val="es-ES"/>
        </w:rPr>
        <w:t xml:space="preserve">    crossorigin="anonymous"&gt;&lt;/script&gt;</w:t>
      </w:r>
    </w:p>
    <w:p w14:paraId="4EFB928D" w14:textId="3DD03371" w:rsidR="00043697" w:rsidRPr="00043697" w:rsidRDefault="00043697" w:rsidP="00043697">
      <w:pPr>
        <w:ind w:left="284" w:hanging="284"/>
        <w:jc w:val="left"/>
        <w:rPr>
          <w:lang w:val="es-ES"/>
        </w:rPr>
      </w:pPr>
      <w:r w:rsidRPr="00043697">
        <w:rPr>
          <w:lang w:val="es-ES"/>
        </w:rPr>
        <w:t xml:space="preserve">    &lt;script src="https://cdnjs.cloudflare.com/ajax/libs/poppe</w:t>
      </w:r>
      <w:r>
        <w:rPr>
          <w:lang w:val="es-ES"/>
        </w:rPr>
        <w:t xml:space="preserve">r.js/1.12.9/umd/popper.min.js" </w:t>
      </w:r>
      <w:r w:rsidRPr="00043697">
        <w:rPr>
          <w:lang w:val="es-ES"/>
        </w:rPr>
        <w:t>integrity="sha384-ApNbgh9B+Y1QKtv3Rn7W3mgPxhU9K/ScQsAP7hUibX39j7fakFPskvXusvfa0b4Q" crossorigin="anonymous"&gt;&lt;/script&gt;</w:t>
      </w:r>
    </w:p>
    <w:p w14:paraId="30B668EE" w14:textId="7FF3BCC8" w:rsidR="00043697" w:rsidRPr="00043697" w:rsidRDefault="00043697" w:rsidP="00043697">
      <w:pPr>
        <w:ind w:left="284" w:hanging="284"/>
        <w:jc w:val="left"/>
        <w:rPr>
          <w:lang w:val="es-ES"/>
        </w:rPr>
      </w:pPr>
      <w:r w:rsidRPr="00043697">
        <w:rPr>
          <w:lang w:val="es-ES"/>
        </w:rPr>
        <w:t xml:space="preserve">    &lt;script src="https://maxcdn.bootstrapcdn.com/bootstrap/4.0.0/js/bootstrap.min.js" integrity="sha384-JZR6Spejh4U02d8jOt6vLEHfe/JQGiRRSQQxSfFWpi1MquVdAyjUar5+76PVCmYl"  crossorigin="anonymous"&gt;&lt;/script&gt;</w:t>
      </w:r>
    </w:p>
    <w:p w14:paraId="350DA34F" w14:textId="7CBCB2DB" w:rsidR="00ED5224" w:rsidRDefault="00043697" w:rsidP="00043697">
      <w:pPr>
        <w:jc w:val="left"/>
        <w:rPr>
          <w:lang w:val="es-ES"/>
        </w:rPr>
      </w:pPr>
      <w:r w:rsidRPr="00043697">
        <w:rPr>
          <w:lang w:val="es-ES"/>
        </w:rPr>
        <w:t>&lt;/html&gt;</w:t>
      </w:r>
    </w:p>
    <w:p w14:paraId="22C117F8" w14:textId="11291453" w:rsidR="005C3324" w:rsidRDefault="005C3324" w:rsidP="005C3324">
      <w:pPr>
        <w:pStyle w:val="Ttulo1"/>
        <w:rPr>
          <w:lang w:val="es-ES"/>
        </w:rPr>
      </w:pPr>
      <w:bookmarkStart w:id="4" w:name="_Toc436347"/>
      <w:r>
        <w:rPr>
          <w:lang w:val="es-ES"/>
        </w:rPr>
        <w:t>5 - Ejercicio 2</w:t>
      </w:r>
      <w:bookmarkEnd w:id="4"/>
    </w:p>
    <w:p w14:paraId="6FFD5FD5" w14:textId="29956592" w:rsidR="001D59A4" w:rsidRDefault="001D59A4" w:rsidP="001D59A4">
      <w:pPr>
        <w:rPr>
          <w:lang w:val="es-ES"/>
        </w:rPr>
      </w:pPr>
    </w:p>
    <w:p w14:paraId="08DBA7EC" w14:textId="55912D4C" w:rsidR="001D59A4" w:rsidRDefault="001D59A4" w:rsidP="001D59A4">
      <w:pPr>
        <w:pStyle w:val="Ttulo2"/>
        <w:rPr>
          <w:lang w:val="es-ES"/>
        </w:rPr>
      </w:pPr>
      <w:bookmarkStart w:id="5" w:name="_Toc436348"/>
      <w:r>
        <w:rPr>
          <w:lang w:val="es-ES"/>
        </w:rPr>
        <w:t>5</w:t>
      </w:r>
      <w:r>
        <w:rPr>
          <w:lang w:val="es-ES"/>
        </w:rPr>
        <w:t>.1 Formulario.php</w:t>
      </w:r>
      <w:bookmarkEnd w:id="5"/>
    </w:p>
    <w:p w14:paraId="6DC5B743" w14:textId="77777777" w:rsidR="001D59A4" w:rsidRDefault="001D59A4" w:rsidP="001D59A4">
      <w:pPr>
        <w:rPr>
          <w:lang w:val="es-ES"/>
        </w:rPr>
      </w:pPr>
    </w:p>
    <w:p w14:paraId="55147DD3" w14:textId="77777777" w:rsidR="001D59A4" w:rsidRPr="009F1119" w:rsidRDefault="001D59A4" w:rsidP="001D59A4">
      <w:pPr>
        <w:rPr>
          <w:lang w:val="es-ES"/>
        </w:rPr>
      </w:pPr>
      <w:r w:rsidRPr="009F1119">
        <w:rPr>
          <w:lang w:val="es-ES"/>
        </w:rPr>
        <w:t>&lt;!DOCTYPE html&gt;</w:t>
      </w:r>
    </w:p>
    <w:p w14:paraId="0E2BE47E" w14:textId="77777777" w:rsidR="001D59A4" w:rsidRPr="009F1119" w:rsidRDefault="001D59A4" w:rsidP="001D59A4">
      <w:pPr>
        <w:rPr>
          <w:lang w:val="es-ES"/>
        </w:rPr>
      </w:pPr>
      <w:r w:rsidRPr="009F1119">
        <w:rPr>
          <w:lang w:val="es-ES"/>
        </w:rPr>
        <w:t>&lt;html&gt;</w:t>
      </w:r>
    </w:p>
    <w:p w14:paraId="44E96B46" w14:textId="1CBAE468" w:rsidR="001D59A4" w:rsidRDefault="001D59A4" w:rsidP="001D59A4">
      <w:pPr>
        <w:rPr>
          <w:lang w:val="es-ES"/>
        </w:rPr>
      </w:pPr>
      <w:r w:rsidRPr="009F1119">
        <w:rPr>
          <w:lang w:val="es-ES"/>
        </w:rPr>
        <w:t xml:space="preserve">    &lt;head&gt;</w:t>
      </w:r>
    </w:p>
    <w:p w14:paraId="48D93C21" w14:textId="77777777" w:rsidR="001D59A4" w:rsidRPr="009F1119" w:rsidRDefault="001D59A4" w:rsidP="001D59A4">
      <w:pPr>
        <w:rPr>
          <w:lang w:val="es-ES"/>
        </w:rPr>
      </w:pPr>
    </w:p>
    <w:p w14:paraId="49C52A6E" w14:textId="77777777" w:rsidR="001D59A4" w:rsidRPr="009F1119" w:rsidRDefault="001D59A4" w:rsidP="001D59A4">
      <w:pPr>
        <w:rPr>
          <w:lang w:val="es-ES"/>
        </w:rPr>
      </w:pPr>
      <w:r w:rsidRPr="009F1119">
        <w:rPr>
          <w:lang w:val="es-ES"/>
        </w:rPr>
        <w:t xml:space="preserve">        &lt;title&gt;Ejercicio 2&lt;/title&gt;</w:t>
      </w:r>
    </w:p>
    <w:p w14:paraId="2BF99B2C" w14:textId="77777777" w:rsidR="001D59A4" w:rsidRPr="009F1119" w:rsidRDefault="001D59A4" w:rsidP="001D59A4">
      <w:pPr>
        <w:rPr>
          <w:lang w:val="es-ES"/>
        </w:rPr>
      </w:pPr>
      <w:r w:rsidRPr="009F1119">
        <w:rPr>
          <w:lang w:val="es-ES"/>
        </w:rPr>
        <w:t xml:space="preserve">        &lt;meta charset="UTF-8"&gt;</w:t>
      </w:r>
    </w:p>
    <w:p w14:paraId="21C2BF54" w14:textId="77777777" w:rsidR="001D59A4" w:rsidRPr="009F1119" w:rsidRDefault="001D59A4" w:rsidP="001D59A4">
      <w:pPr>
        <w:rPr>
          <w:lang w:val="es-ES"/>
        </w:rPr>
      </w:pPr>
      <w:r w:rsidRPr="009F1119">
        <w:rPr>
          <w:lang w:val="es-ES"/>
        </w:rPr>
        <w:t xml:space="preserve">    &lt;/head&gt;</w:t>
      </w:r>
    </w:p>
    <w:p w14:paraId="4732B2E9" w14:textId="77777777" w:rsidR="001D59A4" w:rsidRPr="009F1119" w:rsidRDefault="001D59A4" w:rsidP="001D59A4">
      <w:pPr>
        <w:rPr>
          <w:lang w:val="es-ES"/>
        </w:rPr>
      </w:pPr>
      <w:r w:rsidRPr="009F1119">
        <w:rPr>
          <w:lang w:val="es-ES"/>
        </w:rPr>
        <w:t xml:space="preserve">    &lt;body&gt;</w:t>
      </w:r>
    </w:p>
    <w:p w14:paraId="7F0673BA" w14:textId="77777777" w:rsidR="001D59A4" w:rsidRPr="009F1119" w:rsidRDefault="001D59A4" w:rsidP="001D59A4">
      <w:pPr>
        <w:rPr>
          <w:lang w:val="es-ES"/>
        </w:rPr>
      </w:pPr>
      <w:r w:rsidRPr="009F1119">
        <w:rPr>
          <w:lang w:val="es-ES"/>
        </w:rPr>
        <w:t xml:space="preserve">        &lt;form action="Ejercicio2.php" method="POST"&gt;</w:t>
      </w:r>
    </w:p>
    <w:p w14:paraId="359293AB" w14:textId="77777777" w:rsidR="001D59A4" w:rsidRPr="009F1119" w:rsidRDefault="001D59A4" w:rsidP="001D59A4">
      <w:pPr>
        <w:rPr>
          <w:lang w:val="es-ES"/>
        </w:rPr>
      </w:pPr>
      <w:r w:rsidRPr="009F1119">
        <w:rPr>
          <w:lang w:val="es-ES"/>
        </w:rPr>
        <w:t xml:space="preserve">            Introduzca el nombre del niño: &lt;input type="text" name="nombre" /&gt;&lt;br&gt;</w:t>
      </w:r>
    </w:p>
    <w:p w14:paraId="5337CC94" w14:textId="77777777" w:rsidR="001D59A4" w:rsidRPr="009F1119" w:rsidRDefault="001D59A4" w:rsidP="001D59A4">
      <w:pPr>
        <w:rPr>
          <w:lang w:val="es-ES"/>
        </w:rPr>
      </w:pPr>
      <w:r w:rsidRPr="009F1119">
        <w:rPr>
          <w:lang w:val="es-ES"/>
        </w:rPr>
        <w:t xml:space="preserve">            &lt;input type="submit" value="Enviar" /&gt;</w:t>
      </w:r>
    </w:p>
    <w:p w14:paraId="1EB03238" w14:textId="77777777" w:rsidR="001D59A4" w:rsidRPr="009F1119" w:rsidRDefault="001D59A4" w:rsidP="001D59A4">
      <w:pPr>
        <w:rPr>
          <w:lang w:val="es-ES"/>
        </w:rPr>
      </w:pPr>
      <w:r w:rsidRPr="009F1119">
        <w:rPr>
          <w:lang w:val="es-ES"/>
        </w:rPr>
        <w:t xml:space="preserve">        &lt;/form&gt;</w:t>
      </w:r>
    </w:p>
    <w:p w14:paraId="688349C2" w14:textId="77777777" w:rsidR="001D59A4" w:rsidRPr="009F1119" w:rsidRDefault="001D59A4" w:rsidP="001D59A4">
      <w:pPr>
        <w:rPr>
          <w:lang w:val="es-ES"/>
        </w:rPr>
      </w:pPr>
      <w:r w:rsidRPr="009F1119">
        <w:rPr>
          <w:lang w:val="es-ES"/>
        </w:rPr>
        <w:t xml:space="preserve">    &lt;/body&gt;</w:t>
      </w:r>
    </w:p>
    <w:p w14:paraId="0FB19941" w14:textId="77777777" w:rsidR="001D59A4" w:rsidRDefault="001D59A4" w:rsidP="001D59A4">
      <w:pPr>
        <w:rPr>
          <w:lang w:val="es-ES"/>
        </w:rPr>
      </w:pPr>
      <w:r w:rsidRPr="009F1119">
        <w:rPr>
          <w:lang w:val="es-ES"/>
        </w:rPr>
        <w:t>&lt;/html&gt;</w:t>
      </w:r>
    </w:p>
    <w:p w14:paraId="636662E3" w14:textId="77777777" w:rsidR="001D59A4" w:rsidRPr="001D59A4" w:rsidRDefault="001D59A4" w:rsidP="001D59A4">
      <w:pPr>
        <w:rPr>
          <w:lang w:val="es-ES"/>
        </w:rPr>
      </w:pPr>
    </w:p>
    <w:p w14:paraId="4E50CF22" w14:textId="6B6D3565" w:rsidR="005C3324" w:rsidRDefault="001D59A4" w:rsidP="001D59A4">
      <w:pPr>
        <w:pStyle w:val="Ttulo2"/>
        <w:rPr>
          <w:lang w:val="es-ES"/>
        </w:rPr>
      </w:pPr>
      <w:bookmarkStart w:id="6" w:name="_Toc436349"/>
      <w:r>
        <w:rPr>
          <w:lang w:val="es-ES"/>
        </w:rPr>
        <w:t>5.2 Ejercicio2.php</w:t>
      </w:r>
      <w:bookmarkEnd w:id="6"/>
    </w:p>
    <w:p w14:paraId="57A64BD7" w14:textId="77777777" w:rsidR="001D59A4" w:rsidRPr="001D59A4" w:rsidRDefault="001D59A4" w:rsidP="001D59A4">
      <w:pPr>
        <w:rPr>
          <w:lang w:val="es-ES"/>
        </w:rPr>
      </w:pPr>
    </w:p>
    <w:p w14:paraId="441A06A6" w14:textId="77777777" w:rsidR="00952F02" w:rsidRPr="00952F02" w:rsidRDefault="00952F02" w:rsidP="00952F02">
      <w:pPr>
        <w:jc w:val="left"/>
        <w:rPr>
          <w:lang w:val="es-ES"/>
        </w:rPr>
      </w:pPr>
      <w:r w:rsidRPr="00952F02">
        <w:rPr>
          <w:lang w:val="es-ES"/>
        </w:rPr>
        <w:t>&lt;!DOCTYPE html&gt;</w:t>
      </w:r>
    </w:p>
    <w:p w14:paraId="357DF6FB" w14:textId="77777777" w:rsidR="00952F02" w:rsidRPr="00952F02" w:rsidRDefault="00952F02" w:rsidP="00952F02">
      <w:pPr>
        <w:jc w:val="left"/>
        <w:rPr>
          <w:lang w:val="es-ES"/>
        </w:rPr>
      </w:pPr>
      <w:r w:rsidRPr="00952F02">
        <w:rPr>
          <w:lang w:val="es-ES"/>
        </w:rPr>
        <w:t>&lt;html&gt;</w:t>
      </w:r>
    </w:p>
    <w:p w14:paraId="3C78CB82" w14:textId="77777777" w:rsidR="00952F02" w:rsidRPr="00952F02" w:rsidRDefault="00952F02" w:rsidP="00952F02">
      <w:pPr>
        <w:jc w:val="left"/>
        <w:rPr>
          <w:lang w:val="es-ES"/>
        </w:rPr>
      </w:pPr>
      <w:r w:rsidRPr="00952F02">
        <w:rPr>
          <w:lang w:val="es-ES"/>
        </w:rPr>
        <w:t xml:space="preserve">    &lt;head&gt;</w:t>
      </w:r>
    </w:p>
    <w:p w14:paraId="25AC82EA" w14:textId="0A82394D" w:rsidR="00952F02" w:rsidRPr="00952F02" w:rsidRDefault="00952F02" w:rsidP="00952F02">
      <w:pPr>
        <w:jc w:val="left"/>
        <w:rPr>
          <w:lang w:val="es-ES"/>
        </w:rPr>
      </w:pPr>
      <w:r w:rsidRPr="00952F02">
        <w:rPr>
          <w:lang w:val="es-ES"/>
        </w:rPr>
        <w:t xml:space="preserve">        &lt;title&gt;Ejercicio 2&lt;/title&gt;</w:t>
      </w:r>
    </w:p>
    <w:p w14:paraId="5E84B478" w14:textId="77777777" w:rsidR="00952F02" w:rsidRPr="00952F02" w:rsidRDefault="00952F02" w:rsidP="00952F02">
      <w:pPr>
        <w:jc w:val="left"/>
        <w:rPr>
          <w:lang w:val="es-ES"/>
        </w:rPr>
      </w:pPr>
      <w:r w:rsidRPr="00952F02">
        <w:rPr>
          <w:lang w:val="es-ES"/>
        </w:rPr>
        <w:t xml:space="preserve">        &lt;meta charset="UTF-8"&gt;</w:t>
      </w:r>
    </w:p>
    <w:p w14:paraId="06A4D634" w14:textId="29D41ADD" w:rsidR="00952F02" w:rsidRPr="00952F02" w:rsidRDefault="00952F02" w:rsidP="00952F02">
      <w:pPr>
        <w:ind w:left="426" w:hanging="426"/>
        <w:jc w:val="left"/>
        <w:rPr>
          <w:lang w:val="es-ES"/>
        </w:rPr>
      </w:pPr>
      <w:r w:rsidRPr="00952F02">
        <w:rPr>
          <w:lang w:val="es-ES"/>
        </w:rPr>
        <w:t xml:space="preserve">        &lt;link rel="stylesheet" href="https://maxcdn.bootstrapcdn.com/bootstrap/4.0.0/css/bootstrap.min.css" integrity="sha384-Gn5384xqQ1aoWXA+058RXPxPg6fy4IWvTNh0E263XmFcJlSAwiGgFAW/dAiS6JXm" crossorigin="anonymous"&gt;</w:t>
      </w:r>
    </w:p>
    <w:p w14:paraId="457BEE52" w14:textId="33E8C7A7" w:rsidR="009F1119" w:rsidRPr="00952F02" w:rsidRDefault="00952F02" w:rsidP="00952F02">
      <w:pPr>
        <w:jc w:val="left"/>
        <w:rPr>
          <w:lang w:val="es-ES"/>
        </w:rPr>
      </w:pPr>
      <w:r w:rsidRPr="00952F02">
        <w:rPr>
          <w:lang w:val="es-ES"/>
        </w:rPr>
        <w:t xml:space="preserve">    &lt;/head&gt;</w:t>
      </w:r>
    </w:p>
    <w:p w14:paraId="0D9CAB7E" w14:textId="77777777" w:rsidR="00952F02" w:rsidRPr="00952F02" w:rsidRDefault="00952F02" w:rsidP="00952F02">
      <w:pPr>
        <w:jc w:val="left"/>
        <w:rPr>
          <w:lang w:val="es-ES"/>
        </w:rPr>
      </w:pPr>
      <w:r w:rsidRPr="00952F02">
        <w:rPr>
          <w:lang w:val="es-ES"/>
        </w:rPr>
        <w:t xml:space="preserve">    &lt;body&gt;</w:t>
      </w:r>
    </w:p>
    <w:p w14:paraId="4E6BA6C3" w14:textId="77777777" w:rsidR="00952F02" w:rsidRPr="00952F02" w:rsidRDefault="00952F02" w:rsidP="00952F02">
      <w:pPr>
        <w:jc w:val="left"/>
        <w:rPr>
          <w:lang w:val="es-ES"/>
        </w:rPr>
      </w:pPr>
      <w:r w:rsidRPr="00952F02">
        <w:rPr>
          <w:lang w:val="es-ES"/>
        </w:rPr>
        <w:t xml:space="preserve">        &lt;table class="table table-striped table-dark"&gt;</w:t>
      </w:r>
    </w:p>
    <w:p w14:paraId="12E96434" w14:textId="52BD0189" w:rsidR="00952F02" w:rsidRDefault="00952F02" w:rsidP="00952F02">
      <w:pPr>
        <w:jc w:val="left"/>
        <w:rPr>
          <w:lang w:val="es-ES"/>
        </w:rPr>
      </w:pPr>
      <w:r w:rsidRPr="00952F02">
        <w:rPr>
          <w:lang w:val="es-ES"/>
        </w:rPr>
        <w:t xml:space="preserve">            &lt;tr&gt;</w:t>
      </w:r>
    </w:p>
    <w:p w14:paraId="37F0BCBD" w14:textId="77777777" w:rsidR="001D59A4" w:rsidRPr="00952F02" w:rsidRDefault="001D59A4" w:rsidP="00952F02">
      <w:pPr>
        <w:jc w:val="left"/>
        <w:rPr>
          <w:lang w:val="es-ES"/>
        </w:rPr>
      </w:pPr>
    </w:p>
    <w:p w14:paraId="1EB5DECF" w14:textId="77777777" w:rsidR="00952F02" w:rsidRPr="00952F02" w:rsidRDefault="00952F02" w:rsidP="00952F02">
      <w:pPr>
        <w:jc w:val="left"/>
        <w:rPr>
          <w:lang w:val="es-ES"/>
        </w:rPr>
      </w:pPr>
      <w:r w:rsidRPr="00952F02">
        <w:rPr>
          <w:lang w:val="es-ES"/>
        </w:rPr>
        <w:t xml:space="preserve">                &lt;th&gt;ID&lt;/th&gt;</w:t>
      </w:r>
    </w:p>
    <w:p w14:paraId="42315C5A" w14:textId="77777777" w:rsidR="00952F02" w:rsidRPr="00952F02" w:rsidRDefault="00952F02" w:rsidP="00952F02">
      <w:pPr>
        <w:jc w:val="left"/>
        <w:rPr>
          <w:lang w:val="es-ES"/>
        </w:rPr>
      </w:pPr>
      <w:r w:rsidRPr="00952F02">
        <w:rPr>
          <w:lang w:val="es-ES"/>
        </w:rPr>
        <w:t xml:space="preserve">                &lt;th&gt;Regalo&lt;/th&gt;            </w:t>
      </w:r>
    </w:p>
    <w:p w14:paraId="7AB0C886" w14:textId="77777777" w:rsidR="00952F02" w:rsidRPr="00952F02" w:rsidRDefault="00952F02" w:rsidP="00952F02">
      <w:pPr>
        <w:jc w:val="left"/>
        <w:rPr>
          <w:lang w:val="es-ES"/>
        </w:rPr>
      </w:pPr>
      <w:r w:rsidRPr="00952F02">
        <w:rPr>
          <w:lang w:val="es-ES"/>
        </w:rPr>
        <w:t xml:space="preserve">            &lt;/tr&gt;</w:t>
      </w:r>
    </w:p>
    <w:p w14:paraId="6B09C918" w14:textId="77777777" w:rsidR="00952F02" w:rsidRPr="00952F02" w:rsidRDefault="00952F02" w:rsidP="00952F02">
      <w:pPr>
        <w:jc w:val="left"/>
        <w:rPr>
          <w:lang w:val="es-ES"/>
        </w:rPr>
      </w:pPr>
      <w:r w:rsidRPr="00952F02">
        <w:rPr>
          <w:lang w:val="es-ES"/>
        </w:rPr>
        <w:t xml:space="preserve">            &lt;tr&gt;</w:t>
      </w:r>
    </w:p>
    <w:p w14:paraId="717486D7" w14:textId="77777777" w:rsidR="00952F02" w:rsidRPr="00952F02" w:rsidRDefault="00952F02" w:rsidP="00952F02">
      <w:pPr>
        <w:jc w:val="left"/>
        <w:rPr>
          <w:lang w:val="es-ES"/>
        </w:rPr>
      </w:pPr>
      <w:r w:rsidRPr="00952F02">
        <w:rPr>
          <w:lang w:val="es-ES"/>
        </w:rPr>
        <w:t xml:space="preserve">    &lt;?php</w:t>
      </w:r>
    </w:p>
    <w:p w14:paraId="1E65E051" w14:textId="77777777" w:rsidR="00952F02" w:rsidRPr="00952F02" w:rsidRDefault="00952F02" w:rsidP="00952F02">
      <w:pPr>
        <w:jc w:val="left"/>
        <w:rPr>
          <w:lang w:val="es-ES"/>
        </w:rPr>
      </w:pPr>
    </w:p>
    <w:p w14:paraId="455B40CB" w14:textId="77777777" w:rsidR="00952F02" w:rsidRPr="00952F02" w:rsidRDefault="00952F02" w:rsidP="00952F02">
      <w:pPr>
        <w:jc w:val="left"/>
        <w:rPr>
          <w:lang w:val="es-ES"/>
        </w:rPr>
      </w:pPr>
      <w:r w:rsidRPr="00952F02">
        <w:rPr>
          <w:lang w:val="es-ES"/>
        </w:rPr>
        <w:t xml:space="preserve">        $nombre = $_POST['nombre'];</w:t>
      </w:r>
    </w:p>
    <w:p w14:paraId="58D17C85" w14:textId="77777777" w:rsidR="00952F02" w:rsidRPr="00952F02" w:rsidRDefault="00952F02" w:rsidP="00952F02">
      <w:pPr>
        <w:jc w:val="left"/>
        <w:rPr>
          <w:lang w:val="es-ES"/>
        </w:rPr>
      </w:pPr>
    </w:p>
    <w:p w14:paraId="77A2CCCF" w14:textId="77777777" w:rsidR="00952F02" w:rsidRPr="00952F02" w:rsidRDefault="00952F02" w:rsidP="00952F02">
      <w:pPr>
        <w:jc w:val="left"/>
        <w:rPr>
          <w:lang w:val="es-ES"/>
        </w:rPr>
      </w:pPr>
      <w:r w:rsidRPr="00952F02">
        <w:rPr>
          <w:lang w:val="es-ES"/>
        </w:rPr>
        <w:t xml:space="preserve">        $conexion = mysqli_connect("127.0.0.1", "root", "root", "PracticaPhp");</w:t>
      </w:r>
    </w:p>
    <w:p w14:paraId="3B9820E1" w14:textId="77777777" w:rsidR="00952F02" w:rsidRPr="00952F02" w:rsidRDefault="00952F02" w:rsidP="00952F02">
      <w:pPr>
        <w:jc w:val="left"/>
        <w:rPr>
          <w:lang w:val="es-ES"/>
        </w:rPr>
      </w:pPr>
    </w:p>
    <w:p w14:paraId="56321EFE" w14:textId="77777777" w:rsidR="00952F02" w:rsidRPr="00952F02" w:rsidRDefault="00952F02" w:rsidP="00952F02">
      <w:pPr>
        <w:jc w:val="left"/>
        <w:rPr>
          <w:lang w:val="es-ES"/>
        </w:rPr>
      </w:pPr>
      <w:r w:rsidRPr="00952F02">
        <w:rPr>
          <w:lang w:val="es-ES"/>
        </w:rPr>
        <w:t xml:space="preserve">        if (!$conexion) </w:t>
      </w:r>
    </w:p>
    <w:p w14:paraId="5BDBEC82" w14:textId="77777777" w:rsidR="00952F02" w:rsidRPr="00952F02" w:rsidRDefault="00952F02" w:rsidP="00952F02">
      <w:pPr>
        <w:jc w:val="left"/>
        <w:rPr>
          <w:lang w:val="es-ES"/>
        </w:rPr>
      </w:pPr>
      <w:r w:rsidRPr="00952F02">
        <w:rPr>
          <w:lang w:val="es-ES"/>
        </w:rPr>
        <w:t xml:space="preserve">        {</w:t>
      </w:r>
    </w:p>
    <w:p w14:paraId="1F0D2932" w14:textId="77777777" w:rsidR="00952F02" w:rsidRPr="00952F02" w:rsidRDefault="00952F02" w:rsidP="00952F02">
      <w:pPr>
        <w:jc w:val="left"/>
        <w:rPr>
          <w:lang w:val="es-ES"/>
        </w:rPr>
      </w:pPr>
      <w:r w:rsidRPr="00952F02">
        <w:rPr>
          <w:lang w:val="es-ES"/>
        </w:rPr>
        <w:t xml:space="preserve">            echo "&lt;p&gt;Error: No se pudo conectar a MySQL.&lt;/p&gt;";</w:t>
      </w:r>
    </w:p>
    <w:p w14:paraId="56F22134" w14:textId="77777777" w:rsidR="00952F02" w:rsidRPr="00952F02" w:rsidRDefault="00952F02" w:rsidP="00952F02">
      <w:pPr>
        <w:jc w:val="left"/>
        <w:rPr>
          <w:lang w:val="es-ES"/>
        </w:rPr>
      </w:pPr>
      <w:r w:rsidRPr="00952F02">
        <w:rPr>
          <w:lang w:val="es-ES"/>
        </w:rPr>
        <w:t xml:space="preserve">        }</w:t>
      </w:r>
    </w:p>
    <w:p w14:paraId="21F0B104" w14:textId="77777777" w:rsidR="00952F02" w:rsidRPr="00952F02" w:rsidRDefault="00952F02" w:rsidP="00952F02">
      <w:pPr>
        <w:jc w:val="left"/>
        <w:rPr>
          <w:lang w:val="es-ES"/>
        </w:rPr>
      </w:pPr>
      <w:r w:rsidRPr="00952F02">
        <w:rPr>
          <w:lang w:val="es-ES"/>
        </w:rPr>
        <w:t xml:space="preserve">        else</w:t>
      </w:r>
    </w:p>
    <w:p w14:paraId="694BF86C" w14:textId="2D33EDE2" w:rsidR="00952F02" w:rsidRPr="00952F02" w:rsidRDefault="00952F02" w:rsidP="00952F02">
      <w:pPr>
        <w:jc w:val="left"/>
        <w:rPr>
          <w:lang w:val="es-ES"/>
        </w:rPr>
      </w:pPr>
      <w:r w:rsidRPr="00952F02">
        <w:rPr>
          <w:lang w:val="es-ES"/>
        </w:rPr>
        <w:t xml:space="preserve">        {</w:t>
      </w:r>
    </w:p>
    <w:p w14:paraId="302B659E" w14:textId="11FB3CC7" w:rsidR="00952F02" w:rsidRPr="00952F02" w:rsidRDefault="00952F02" w:rsidP="009F1119">
      <w:pPr>
        <w:ind w:left="645"/>
        <w:jc w:val="left"/>
        <w:rPr>
          <w:lang w:val="es-ES"/>
        </w:rPr>
      </w:pPr>
      <w:r w:rsidRPr="00952F02">
        <w:rPr>
          <w:lang w:val="es-ES"/>
        </w:rPr>
        <w:t>echo "&lt;p&gt;Éxito: Se realizó una conexión apropiada a MySQL! La base de datos Servidor es genial.&lt;/p&gt;";</w:t>
      </w:r>
    </w:p>
    <w:p w14:paraId="0BE634A5" w14:textId="77777777" w:rsidR="00952F02" w:rsidRPr="00952F02" w:rsidRDefault="00952F02" w:rsidP="00952F02">
      <w:pPr>
        <w:jc w:val="left"/>
        <w:rPr>
          <w:lang w:val="es-ES"/>
        </w:rPr>
      </w:pPr>
      <w:r w:rsidRPr="00952F02">
        <w:rPr>
          <w:lang w:val="es-ES"/>
        </w:rPr>
        <w:t xml:space="preserve">            $query = "SELECT idRegalo as 'ID', </w:t>
      </w:r>
    </w:p>
    <w:p w14:paraId="197E540B" w14:textId="77777777" w:rsidR="00952F02" w:rsidRPr="00952F02" w:rsidRDefault="00952F02" w:rsidP="00952F02">
      <w:pPr>
        <w:jc w:val="left"/>
        <w:rPr>
          <w:lang w:val="es-ES"/>
        </w:rPr>
      </w:pPr>
      <w:r w:rsidRPr="00952F02">
        <w:rPr>
          <w:lang w:val="es-ES"/>
        </w:rPr>
        <w:t xml:space="preserve">            nombreRegalo as 'Regalo' </w:t>
      </w:r>
    </w:p>
    <w:p w14:paraId="1E6AE305" w14:textId="04D99753" w:rsidR="00952F02" w:rsidRDefault="00952F02" w:rsidP="00952F02">
      <w:pPr>
        <w:jc w:val="left"/>
        <w:rPr>
          <w:lang w:val="es-ES"/>
        </w:rPr>
      </w:pPr>
      <w:r w:rsidRPr="00952F02">
        <w:rPr>
          <w:lang w:val="es-ES"/>
        </w:rPr>
        <w:t xml:space="preserve">            FROM regalos, ninios, niniosRegalos </w:t>
      </w:r>
    </w:p>
    <w:p w14:paraId="2A8F096B" w14:textId="77777777" w:rsidR="009F1119" w:rsidRPr="00952F02" w:rsidRDefault="009F1119" w:rsidP="00952F02">
      <w:pPr>
        <w:jc w:val="left"/>
        <w:rPr>
          <w:lang w:val="es-ES"/>
        </w:rPr>
      </w:pPr>
    </w:p>
    <w:p w14:paraId="0593F310" w14:textId="77777777" w:rsidR="00952F02" w:rsidRPr="00952F02" w:rsidRDefault="00952F02" w:rsidP="00952F02">
      <w:pPr>
        <w:jc w:val="left"/>
        <w:rPr>
          <w:lang w:val="es-ES"/>
        </w:rPr>
      </w:pPr>
      <w:r w:rsidRPr="00952F02">
        <w:rPr>
          <w:lang w:val="es-ES"/>
        </w:rPr>
        <w:t xml:space="preserve">            WHERE ninios.idNinio = niniosregalos.idNinioFK2 </w:t>
      </w:r>
    </w:p>
    <w:p w14:paraId="17E061CA" w14:textId="77777777" w:rsidR="00952F02" w:rsidRPr="00952F02" w:rsidRDefault="00952F02" w:rsidP="00952F02">
      <w:pPr>
        <w:jc w:val="left"/>
        <w:rPr>
          <w:lang w:val="es-ES"/>
        </w:rPr>
      </w:pPr>
      <w:r w:rsidRPr="00952F02">
        <w:rPr>
          <w:lang w:val="es-ES"/>
        </w:rPr>
        <w:t xml:space="preserve">            AND regalos.idRegalo = niniosregalos.idRegaloFK3 </w:t>
      </w:r>
    </w:p>
    <w:p w14:paraId="161445F9" w14:textId="77777777" w:rsidR="00952F02" w:rsidRPr="00952F02" w:rsidRDefault="00952F02" w:rsidP="00952F02">
      <w:pPr>
        <w:jc w:val="left"/>
        <w:rPr>
          <w:lang w:val="es-ES"/>
        </w:rPr>
      </w:pPr>
      <w:r w:rsidRPr="00952F02">
        <w:rPr>
          <w:lang w:val="es-ES"/>
        </w:rPr>
        <w:t xml:space="preserve">            AND ninios.nombreNinio = '$nombre'";</w:t>
      </w:r>
    </w:p>
    <w:p w14:paraId="22CD0ECA" w14:textId="77777777" w:rsidR="00952F02" w:rsidRPr="00952F02" w:rsidRDefault="00952F02" w:rsidP="00952F02">
      <w:pPr>
        <w:jc w:val="left"/>
        <w:rPr>
          <w:lang w:val="es-ES"/>
        </w:rPr>
      </w:pPr>
    </w:p>
    <w:p w14:paraId="2FBD311A" w14:textId="77777777" w:rsidR="00952F02" w:rsidRPr="00952F02" w:rsidRDefault="00952F02" w:rsidP="00952F02">
      <w:pPr>
        <w:jc w:val="left"/>
        <w:rPr>
          <w:lang w:val="es-ES"/>
        </w:rPr>
      </w:pPr>
      <w:r w:rsidRPr="00952F02">
        <w:rPr>
          <w:lang w:val="es-ES"/>
        </w:rPr>
        <w:t xml:space="preserve">            $res = mysqli_query($conexion, $query);                </w:t>
      </w:r>
    </w:p>
    <w:p w14:paraId="0811847F" w14:textId="77777777" w:rsidR="00952F02" w:rsidRPr="00952F02" w:rsidRDefault="00952F02" w:rsidP="00952F02">
      <w:pPr>
        <w:jc w:val="left"/>
        <w:rPr>
          <w:lang w:val="es-ES"/>
        </w:rPr>
      </w:pPr>
      <w:r w:rsidRPr="00952F02">
        <w:rPr>
          <w:lang w:val="es-ES"/>
        </w:rPr>
        <w:t xml:space="preserve">            while ($row = mysqli_fetch_row($res)) </w:t>
      </w:r>
    </w:p>
    <w:p w14:paraId="2314ABA5" w14:textId="77777777" w:rsidR="00952F02" w:rsidRPr="00952F02" w:rsidRDefault="00952F02" w:rsidP="00952F02">
      <w:pPr>
        <w:jc w:val="left"/>
        <w:rPr>
          <w:lang w:val="es-ES"/>
        </w:rPr>
      </w:pPr>
      <w:r w:rsidRPr="00952F02">
        <w:rPr>
          <w:lang w:val="es-ES"/>
        </w:rPr>
        <w:t xml:space="preserve">            {</w:t>
      </w:r>
    </w:p>
    <w:p w14:paraId="6B09928F" w14:textId="77777777" w:rsidR="00952F02" w:rsidRPr="00952F02" w:rsidRDefault="00952F02" w:rsidP="00952F02">
      <w:pPr>
        <w:jc w:val="left"/>
        <w:rPr>
          <w:lang w:val="es-ES"/>
        </w:rPr>
      </w:pPr>
      <w:r w:rsidRPr="00952F02">
        <w:rPr>
          <w:lang w:val="es-ES"/>
        </w:rPr>
        <w:t xml:space="preserve">                echo "&lt;tr&gt;&lt;td&gt;$row[0]&lt;/td&gt;&lt;td&gt;$row[1]&lt;/td&gt;&lt;/tr&gt;";     </w:t>
      </w:r>
    </w:p>
    <w:p w14:paraId="69486BF0" w14:textId="77777777" w:rsidR="00952F02" w:rsidRPr="00952F02" w:rsidRDefault="00952F02" w:rsidP="00952F02">
      <w:pPr>
        <w:jc w:val="left"/>
        <w:rPr>
          <w:lang w:val="es-ES"/>
        </w:rPr>
      </w:pPr>
      <w:r w:rsidRPr="00952F02">
        <w:rPr>
          <w:lang w:val="es-ES"/>
        </w:rPr>
        <w:t xml:space="preserve">            }</w:t>
      </w:r>
    </w:p>
    <w:p w14:paraId="1A61B6EC" w14:textId="77777777" w:rsidR="00952F02" w:rsidRPr="00952F02" w:rsidRDefault="00952F02" w:rsidP="00952F02">
      <w:pPr>
        <w:jc w:val="left"/>
        <w:rPr>
          <w:lang w:val="es-ES"/>
        </w:rPr>
      </w:pPr>
      <w:r w:rsidRPr="00952F02">
        <w:rPr>
          <w:lang w:val="es-ES"/>
        </w:rPr>
        <w:t xml:space="preserve">        }</w:t>
      </w:r>
    </w:p>
    <w:p w14:paraId="31B34251" w14:textId="77777777" w:rsidR="00952F02" w:rsidRPr="00952F02" w:rsidRDefault="00952F02" w:rsidP="00952F02">
      <w:pPr>
        <w:jc w:val="left"/>
        <w:rPr>
          <w:lang w:val="es-ES"/>
        </w:rPr>
      </w:pPr>
      <w:r w:rsidRPr="00952F02">
        <w:rPr>
          <w:lang w:val="es-ES"/>
        </w:rPr>
        <w:t xml:space="preserve">        mysqli_close($conexion);</w:t>
      </w:r>
    </w:p>
    <w:p w14:paraId="4503FB50" w14:textId="77777777" w:rsidR="00952F02" w:rsidRPr="00952F02" w:rsidRDefault="00952F02" w:rsidP="00952F02">
      <w:pPr>
        <w:jc w:val="left"/>
        <w:rPr>
          <w:lang w:val="es-ES"/>
        </w:rPr>
      </w:pPr>
      <w:r w:rsidRPr="00952F02">
        <w:rPr>
          <w:lang w:val="es-ES"/>
        </w:rPr>
        <w:t xml:space="preserve">    ?&gt;</w:t>
      </w:r>
    </w:p>
    <w:p w14:paraId="44CCF664" w14:textId="77777777" w:rsidR="00952F02" w:rsidRPr="00952F02" w:rsidRDefault="00952F02" w:rsidP="00952F02">
      <w:pPr>
        <w:jc w:val="left"/>
        <w:rPr>
          <w:lang w:val="es-ES"/>
        </w:rPr>
      </w:pPr>
      <w:r w:rsidRPr="00952F02">
        <w:rPr>
          <w:lang w:val="es-ES"/>
        </w:rPr>
        <w:t xml:space="preserve">        &lt;/table&gt;</w:t>
      </w:r>
    </w:p>
    <w:p w14:paraId="06153B5D" w14:textId="77777777" w:rsidR="00952F02" w:rsidRPr="00952F02" w:rsidRDefault="00952F02" w:rsidP="00952F02">
      <w:pPr>
        <w:jc w:val="left"/>
        <w:rPr>
          <w:lang w:val="es-ES"/>
        </w:rPr>
      </w:pPr>
      <w:r w:rsidRPr="00952F02">
        <w:rPr>
          <w:lang w:val="es-ES"/>
        </w:rPr>
        <w:t xml:space="preserve">    &lt;/body&gt;</w:t>
      </w:r>
    </w:p>
    <w:p w14:paraId="617AF723" w14:textId="298AF179" w:rsidR="00952F02" w:rsidRPr="00952F02" w:rsidRDefault="00952F02" w:rsidP="00952F02">
      <w:pPr>
        <w:ind w:left="284" w:hanging="284"/>
        <w:jc w:val="left"/>
        <w:rPr>
          <w:lang w:val="es-ES"/>
        </w:rPr>
      </w:pPr>
      <w:r w:rsidRPr="00952F02">
        <w:rPr>
          <w:lang w:val="es-ES"/>
        </w:rPr>
        <w:t xml:space="preserve">    &lt;script src="https://code.jquery.com/jquery-3.2.1.slim.min.js" integrity="sha384-KJ3o2DKtIkvYIK3UENzmM7KCkRr/rE9/Qpg</w:t>
      </w:r>
      <w:r>
        <w:rPr>
          <w:lang w:val="es-ES"/>
        </w:rPr>
        <w:t xml:space="preserve">6aAZGJwFDMVNA/GpGFF93hXpG5KkN" </w:t>
      </w:r>
      <w:r w:rsidRPr="00952F02">
        <w:rPr>
          <w:lang w:val="es-ES"/>
        </w:rPr>
        <w:t>crossorigin="anonymous"&gt;&lt;/script&gt;</w:t>
      </w:r>
    </w:p>
    <w:p w14:paraId="63DA249C" w14:textId="619FB44B" w:rsidR="003356D6" w:rsidRPr="00952F02" w:rsidRDefault="00952F02" w:rsidP="009F1119">
      <w:pPr>
        <w:ind w:left="284" w:hanging="284"/>
        <w:jc w:val="left"/>
        <w:rPr>
          <w:lang w:val="es-ES"/>
        </w:rPr>
      </w:pPr>
      <w:r w:rsidRPr="00952F02">
        <w:rPr>
          <w:lang w:val="es-ES"/>
        </w:rPr>
        <w:t xml:space="preserve">    &lt;script src="https://cdnjs.cloudflare.com/ajax/libs/poppe</w:t>
      </w:r>
      <w:r w:rsidR="003356D6">
        <w:rPr>
          <w:lang w:val="es-ES"/>
        </w:rPr>
        <w:t xml:space="preserve">r.js/1.12.9/umd/popper.min.js" </w:t>
      </w:r>
      <w:r w:rsidRPr="00952F02">
        <w:rPr>
          <w:lang w:val="es-ES"/>
        </w:rPr>
        <w:t>integrity="sha384-ApNbgh9B+Y1QKtv3Rn7W3mgPxhU9K/ScQs</w:t>
      </w:r>
      <w:r>
        <w:rPr>
          <w:lang w:val="es-ES"/>
        </w:rPr>
        <w:t xml:space="preserve">AP7hUibX39j7fakFPskvXusvfa0b4Q" </w:t>
      </w:r>
      <w:r w:rsidRPr="00952F02">
        <w:rPr>
          <w:lang w:val="es-ES"/>
        </w:rPr>
        <w:t>crossorigin="anonymous"&gt;&lt;/script&gt;</w:t>
      </w:r>
    </w:p>
    <w:p w14:paraId="07B36F7B" w14:textId="7364F6BC" w:rsidR="00952F02" w:rsidRPr="00952F02" w:rsidRDefault="00952F02" w:rsidP="003356D6">
      <w:pPr>
        <w:ind w:left="284" w:hanging="284"/>
        <w:jc w:val="left"/>
        <w:rPr>
          <w:lang w:val="es-ES"/>
        </w:rPr>
      </w:pPr>
      <w:r w:rsidRPr="00952F02">
        <w:rPr>
          <w:lang w:val="es-ES"/>
        </w:rPr>
        <w:t xml:space="preserve">    &lt;script src="https://maxcdn.bootstrapcdn.com/bootstrap/4.0.0/js/bootstrap.min.js" integrity="sha384-JZR6Spejh4U02d8jOt6vLEHfe/JQGiRRSQQ</w:t>
      </w:r>
      <w:r w:rsidR="003356D6">
        <w:rPr>
          <w:lang w:val="es-ES"/>
        </w:rPr>
        <w:t xml:space="preserve">xSfFWpi1MquVdAyjUar5+76PVCmYl" </w:t>
      </w:r>
      <w:r w:rsidRPr="00952F02">
        <w:rPr>
          <w:lang w:val="es-ES"/>
        </w:rPr>
        <w:t>crossorigin="anonymous"&gt;&lt;/script&gt;</w:t>
      </w:r>
    </w:p>
    <w:p w14:paraId="0886EBEF" w14:textId="53D4F48C" w:rsidR="003356D6" w:rsidRDefault="00952F02" w:rsidP="00952F02">
      <w:pPr>
        <w:jc w:val="left"/>
        <w:rPr>
          <w:lang w:val="es-ES"/>
        </w:rPr>
      </w:pPr>
      <w:r w:rsidRPr="00952F02">
        <w:rPr>
          <w:lang w:val="es-ES"/>
        </w:rPr>
        <w:t>&lt;/html&gt;</w:t>
      </w:r>
    </w:p>
    <w:p w14:paraId="7928C472" w14:textId="7BBBF02E" w:rsidR="003356D6" w:rsidRDefault="003356D6" w:rsidP="003356D6">
      <w:pPr>
        <w:pStyle w:val="Ttulo1"/>
        <w:rPr>
          <w:lang w:val="es-ES"/>
        </w:rPr>
      </w:pPr>
      <w:bookmarkStart w:id="7" w:name="_Toc436350"/>
      <w:r>
        <w:rPr>
          <w:lang w:val="es-ES"/>
        </w:rPr>
        <w:t>6 – Ejercicio 3</w:t>
      </w:r>
      <w:bookmarkEnd w:id="7"/>
    </w:p>
    <w:p w14:paraId="2C5B51BA" w14:textId="30595E7A" w:rsidR="003356D6" w:rsidRDefault="003356D6" w:rsidP="003356D6">
      <w:pPr>
        <w:rPr>
          <w:lang w:val="es-ES"/>
        </w:rPr>
      </w:pPr>
    </w:p>
    <w:p w14:paraId="3EC84F6E" w14:textId="77777777" w:rsidR="003356D6" w:rsidRPr="003356D6" w:rsidRDefault="003356D6" w:rsidP="003356D6">
      <w:pPr>
        <w:jc w:val="left"/>
        <w:rPr>
          <w:lang w:val="es-ES"/>
        </w:rPr>
      </w:pPr>
      <w:r w:rsidRPr="003356D6">
        <w:rPr>
          <w:lang w:val="es-ES"/>
        </w:rPr>
        <w:t>&lt;!DOCTYPE html&gt;</w:t>
      </w:r>
    </w:p>
    <w:p w14:paraId="259C0CC6" w14:textId="77777777" w:rsidR="003356D6" w:rsidRPr="003356D6" w:rsidRDefault="003356D6" w:rsidP="003356D6">
      <w:pPr>
        <w:jc w:val="left"/>
        <w:rPr>
          <w:lang w:val="es-ES"/>
        </w:rPr>
      </w:pPr>
      <w:r w:rsidRPr="003356D6">
        <w:rPr>
          <w:lang w:val="es-ES"/>
        </w:rPr>
        <w:t>&lt;html&gt;</w:t>
      </w:r>
    </w:p>
    <w:p w14:paraId="6EA2CB4A" w14:textId="778FF9F1" w:rsidR="003356D6" w:rsidRDefault="003356D6" w:rsidP="003356D6">
      <w:pPr>
        <w:jc w:val="left"/>
        <w:rPr>
          <w:lang w:val="es-ES"/>
        </w:rPr>
      </w:pPr>
      <w:r w:rsidRPr="003356D6">
        <w:rPr>
          <w:lang w:val="es-ES"/>
        </w:rPr>
        <w:t xml:space="preserve">    &lt;head&gt;</w:t>
      </w:r>
    </w:p>
    <w:p w14:paraId="69749752" w14:textId="77777777" w:rsidR="001D59A4" w:rsidRPr="003356D6" w:rsidRDefault="001D59A4" w:rsidP="003356D6">
      <w:pPr>
        <w:jc w:val="left"/>
        <w:rPr>
          <w:lang w:val="es-ES"/>
        </w:rPr>
      </w:pPr>
    </w:p>
    <w:p w14:paraId="765DBB08" w14:textId="77777777" w:rsidR="003356D6" w:rsidRPr="003356D6" w:rsidRDefault="003356D6" w:rsidP="003356D6">
      <w:pPr>
        <w:jc w:val="left"/>
        <w:rPr>
          <w:lang w:val="es-ES"/>
        </w:rPr>
      </w:pPr>
      <w:r w:rsidRPr="003356D6">
        <w:rPr>
          <w:lang w:val="es-ES"/>
        </w:rPr>
        <w:t xml:space="preserve">        &lt;title&gt;Ejercicio 1&lt;/title&gt;</w:t>
      </w:r>
    </w:p>
    <w:p w14:paraId="04DD2A81" w14:textId="77777777" w:rsidR="003356D6" w:rsidRPr="003356D6" w:rsidRDefault="003356D6" w:rsidP="003356D6">
      <w:pPr>
        <w:jc w:val="left"/>
        <w:rPr>
          <w:lang w:val="es-ES"/>
        </w:rPr>
      </w:pPr>
      <w:r w:rsidRPr="003356D6">
        <w:rPr>
          <w:lang w:val="es-ES"/>
        </w:rPr>
        <w:t xml:space="preserve">        &lt;meta charset="UTF-8"&gt;</w:t>
      </w:r>
    </w:p>
    <w:p w14:paraId="2758347C" w14:textId="1AD31AC3" w:rsidR="003356D6" w:rsidRPr="003356D6" w:rsidRDefault="003356D6" w:rsidP="003356D6">
      <w:pPr>
        <w:ind w:left="426" w:hanging="426"/>
        <w:jc w:val="left"/>
        <w:rPr>
          <w:lang w:val="es-ES"/>
        </w:rPr>
      </w:pPr>
      <w:r w:rsidRPr="003356D6">
        <w:rPr>
          <w:lang w:val="es-ES"/>
        </w:rPr>
        <w:t xml:space="preserve">  </w:t>
      </w:r>
      <w:r>
        <w:rPr>
          <w:lang w:val="es-ES"/>
        </w:rPr>
        <w:t xml:space="preserve">      &lt;link rel="stylesheet" </w:t>
      </w:r>
      <w:r w:rsidRPr="003356D6">
        <w:rPr>
          <w:lang w:val="es-ES"/>
        </w:rPr>
        <w:t>href="https://maxcdn.bootstrapcdn.com/bootstra</w:t>
      </w:r>
      <w:r>
        <w:rPr>
          <w:lang w:val="es-ES"/>
        </w:rPr>
        <w:t xml:space="preserve">p/4.0.0/css/bootstrap.min.css" </w:t>
      </w:r>
      <w:r w:rsidRPr="003356D6">
        <w:rPr>
          <w:lang w:val="es-ES"/>
        </w:rPr>
        <w:t>integrity="sha384-Gn5384xqQ1aoWXA+058RXPxPg6fy4IWvTNh0E263XmFcJlSAwiGgFAW/dAiS6JXm" crossorigin="anonymous"&gt;</w:t>
      </w:r>
    </w:p>
    <w:p w14:paraId="7DE246BE" w14:textId="77777777" w:rsidR="003356D6" w:rsidRPr="003356D6" w:rsidRDefault="003356D6" w:rsidP="003356D6">
      <w:pPr>
        <w:jc w:val="left"/>
        <w:rPr>
          <w:lang w:val="es-ES"/>
        </w:rPr>
      </w:pPr>
      <w:r w:rsidRPr="003356D6">
        <w:rPr>
          <w:lang w:val="es-ES"/>
        </w:rPr>
        <w:t xml:space="preserve">    &lt;/head&gt;</w:t>
      </w:r>
    </w:p>
    <w:p w14:paraId="6CC0F516" w14:textId="77777777" w:rsidR="003356D6" w:rsidRPr="003356D6" w:rsidRDefault="003356D6" w:rsidP="003356D6">
      <w:pPr>
        <w:jc w:val="left"/>
        <w:rPr>
          <w:lang w:val="es-ES"/>
        </w:rPr>
      </w:pPr>
      <w:r w:rsidRPr="003356D6">
        <w:rPr>
          <w:lang w:val="es-ES"/>
        </w:rPr>
        <w:t xml:space="preserve">    &lt;body&gt;</w:t>
      </w:r>
    </w:p>
    <w:p w14:paraId="418735D1" w14:textId="77777777" w:rsidR="003356D6" w:rsidRPr="003356D6" w:rsidRDefault="003356D6" w:rsidP="003356D6">
      <w:pPr>
        <w:jc w:val="left"/>
        <w:rPr>
          <w:lang w:val="es-ES"/>
        </w:rPr>
      </w:pPr>
      <w:r w:rsidRPr="003356D6">
        <w:rPr>
          <w:lang w:val="es-ES"/>
        </w:rPr>
        <w:t xml:space="preserve">        &lt;table class="table table-striped table-dark"&gt;</w:t>
      </w:r>
    </w:p>
    <w:p w14:paraId="7B287142" w14:textId="77777777" w:rsidR="003356D6" w:rsidRPr="003356D6" w:rsidRDefault="003356D6" w:rsidP="003356D6">
      <w:pPr>
        <w:jc w:val="left"/>
        <w:rPr>
          <w:lang w:val="es-ES"/>
        </w:rPr>
      </w:pPr>
      <w:r w:rsidRPr="003356D6">
        <w:rPr>
          <w:lang w:val="es-ES"/>
        </w:rPr>
        <w:t xml:space="preserve">            &lt;tr&gt;</w:t>
      </w:r>
    </w:p>
    <w:p w14:paraId="598DE51D" w14:textId="77777777" w:rsidR="003356D6" w:rsidRPr="003356D6" w:rsidRDefault="003356D6" w:rsidP="003356D6">
      <w:pPr>
        <w:jc w:val="left"/>
        <w:rPr>
          <w:lang w:val="es-ES"/>
        </w:rPr>
      </w:pPr>
      <w:r w:rsidRPr="003356D6">
        <w:rPr>
          <w:lang w:val="es-ES"/>
        </w:rPr>
        <w:t xml:space="preserve">                &lt;th&gt;ID Rey Mago&lt;/th&gt;</w:t>
      </w:r>
    </w:p>
    <w:p w14:paraId="339B785B" w14:textId="77777777" w:rsidR="003356D6" w:rsidRPr="003356D6" w:rsidRDefault="003356D6" w:rsidP="003356D6">
      <w:pPr>
        <w:jc w:val="left"/>
        <w:rPr>
          <w:lang w:val="es-ES"/>
        </w:rPr>
      </w:pPr>
      <w:r w:rsidRPr="003356D6">
        <w:rPr>
          <w:lang w:val="es-ES"/>
        </w:rPr>
        <w:t xml:space="preserve">                &lt;th&gt;Nombre&lt;/th&gt;</w:t>
      </w:r>
    </w:p>
    <w:p w14:paraId="6E650755" w14:textId="77777777" w:rsidR="003356D6" w:rsidRPr="003356D6" w:rsidRDefault="003356D6" w:rsidP="003356D6">
      <w:pPr>
        <w:jc w:val="left"/>
        <w:rPr>
          <w:lang w:val="es-ES"/>
        </w:rPr>
      </w:pPr>
      <w:r w:rsidRPr="003356D6">
        <w:rPr>
          <w:lang w:val="es-ES"/>
        </w:rPr>
        <w:t xml:space="preserve">                &lt;th&gt;Numero de Regalos&lt;/th&gt;              </w:t>
      </w:r>
    </w:p>
    <w:p w14:paraId="34D744A3" w14:textId="77777777" w:rsidR="003356D6" w:rsidRPr="003356D6" w:rsidRDefault="003356D6" w:rsidP="003356D6">
      <w:pPr>
        <w:jc w:val="left"/>
        <w:rPr>
          <w:lang w:val="es-ES"/>
        </w:rPr>
      </w:pPr>
      <w:r w:rsidRPr="003356D6">
        <w:rPr>
          <w:lang w:val="es-ES"/>
        </w:rPr>
        <w:t xml:space="preserve">            &lt;/tr&gt;</w:t>
      </w:r>
    </w:p>
    <w:p w14:paraId="4170E553" w14:textId="64AD9485" w:rsidR="003356D6" w:rsidRDefault="003356D6" w:rsidP="003356D6">
      <w:pPr>
        <w:jc w:val="left"/>
        <w:rPr>
          <w:lang w:val="es-ES"/>
        </w:rPr>
      </w:pPr>
      <w:r w:rsidRPr="003356D6">
        <w:rPr>
          <w:lang w:val="es-ES"/>
        </w:rPr>
        <w:t xml:space="preserve">            &lt;tr&gt;</w:t>
      </w:r>
    </w:p>
    <w:p w14:paraId="722796F1" w14:textId="77777777" w:rsidR="003356D6" w:rsidRPr="003356D6" w:rsidRDefault="003356D6" w:rsidP="003356D6">
      <w:pPr>
        <w:jc w:val="left"/>
        <w:rPr>
          <w:lang w:val="es-ES"/>
        </w:rPr>
      </w:pPr>
    </w:p>
    <w:p w14:paraId="231A7F44" w14:textId="77777777" w:rsidR="003356D6" w:rsidRPr="003356D6" w:rsidRDefault="003356D6" w:rsidP="003356D6">
      <w:pPr>
        <w:jc w:val="left"/>
        <w:rPr>
          <w:lang w:val="es-ES"/>
        </w:rPr>
      </w:pPr>
      <w:r w:rsidRPr="003356D6">
        <w:rPr>
          <w:lang w:val="es-ES"/>
        </w:rPr>
        <w:t xml:space="preserve">    &lt;?php</w:t>
      </w:r>
    </w:p>
    <w:p w14:paraId="4A910C93" w14:textId="77777777" w:rsidR="003356D6" w:rsidRPr="003356D6" w:rsidRDefault="003356D6" w:rsidP="003356D6">
      <w:pPr>
        <w:jc w:val="left"/>
        <w:rPr>
          <w:lang w:val="es-ES"/>
        </w:rPr>
      </w:pPr>
    </w:p>
    <w:p w14:paraId="399C3812" w14:textId="78ABCD9E" w:rsidR="003356D6" w:rsidRDefault="003356D6" w:rsidP="003356D6">
      <w:pPr>
        <w:jc w:val="left"/>
        <w:rPr>
          <w:lang w:val="es-ES"/>
        </w:rPr>
      </w:pPr>
      <w:r w:rsidRPr="003356D6">
        <w:rPr>
          <w:lang w:val="es-ES"/>
        </w:rPr>
        <w:t xml:space="preserve">        $conexion = mysqli_connect("127.0.0.1", "root", "root", "PracticaPhp");</w:t>
      </w:r>
    </w:p>
    <w:p w14:paraId="391FEE1F" w14:textId="7E0FA069" w:rsidR="003356D6" w:rsidRPr="003356D6" w:rsidRDefault="003356D6" w:rsidP="003356D6">
      <w:pPr>
        <w:jc w:val="left"/>
        <w:rPr>
          <w:lang w:val="es-ES"/>
        </w:rPr>
      </w:pPr>
    </w:p>
    <w:p w14:paraId="18FEDE1A" w14:textId="77777777" w:rsidR="003356D6" w:rsidRPr="003356D6" w:rsidRDefault="003356D6" w:rsidP="003356D6">
      <w:pPr>
        <w:jc w:val="left"/>
        <w:rPr>
          <w:lang w:val="es-ES"/>
        </w:rPr>
      </w:pPr>
      <w:r w:rsidRPr="003356D6">
        <w:rPr>
          <w:lang w:val="es-ES"/>
        </w:rPr>
        <w:t xml:space="preserve">        if (!$conexion) </w:t>
      </w:r>
    </w:p>
    <w:p w14:paraId="049B3FD3" w14:textId="77777777" w:rsidR="003356D6" w:rsidRPr="003356D6" w:rsidRDefault="003356D6" w:rsidP="003356D6">
      <w:pPr>
        <w:jc w:val="left"/>
        <w:rPr>
          <w:lang w:val="es-ES"/>
        </w:rPr>
      </w:pPr>
      <w:r w:rsidRPr="003356D6">
        <w:rPr>
          <w:lang w:val="es-ES"/>
        </w:rPr>
        <w:t xml:space="preserve">        {</w:t>
      </w:r>
    </w:p>
    <w:p w14:paraId="52EC33DA" w14:textId="77777777" w:rsidR="003356D6" w:rsidRPr="003356D6" w:rsidRDefault="003356D6" w:rsidP="003356D6">
      <w:pPr>
        <w:jc w:val="left"/>
        <w:rPr>
          <w:lang w:val="es-ES"/>
        </w:rPr>
      </w:pPr>
      <w:r w:rsidRPr="003356D6">
        <w:rPr>
          <w:lang w:val="es-ES"/>
        </w:rPr>
        <w:t xml:space="preserve">            echo "&lt;p&gt;Error: No se pudo conectar a MySQL.&lt;/p&gt;";</w:t>
      </w:r>
    </w:p>
    <w:p w14:paraId="4A8E26DC" w14:textId="77777777" w:rsidR="003356D6" w:rsidRPr="003356D6" w:rsidRDefault="003356D6" w:rsidP="003356D6">
      <w:pPr>
        <w:jc w:val="left"/>
        <w:rPr>
          <w:lang w:val="es-ES"/>
        </w:rPr>
      </w:pPr>
      <w:r w:rsidRPr="003356D6">
        <w:rPr>
          <w:lang w:val="es-ES"/>
        </w:rPr>
        <w:t xml:space="preserve">        }</w:t>
      </w:r>
    </w:p>
    <w:p w14:paraId="4A7598A4" w14:textId="33D19141" w:rsidR="003356D6" w:rsidRDefault="003356D6" w:rsidP="003356D6">
      <w:pPr>
        <w:jc w:val="left"/>
        <w:rPr>
          <w:lang w:val="es-ES"/>
        </w:rPr>
      </w:pPr>
      <w:r w:rsidRPr="003356D6">
        <w:rPr>
          <w:lang w:val="es-ES"/>
        </w:rPr>
        <w:t xml:space="preserve">        </w:t>
      </w:r>
      <w:r w:rsidR="00AD0333">
        <w:rPr>
          <w:lang w:val="es-ES"/>
        </w:rPr>
        <w:t>e</w:t>
      </w:r>
      <w:r w:rsidRPr="003356D6">
        <w:rPr>
          <w:lang w:val="es-ES"/>
        </w:rPr>
        <w:t>lse</w:t>
      </w:r>
      <w:bookmarkStart w:id="8" w:name="_GoBack"/>
      <w:bookmarkEnd w:id="8"/>
    </w:p>
    <w:p w14:paraId="000395AD" w14:textId="77777777" w:rsidR="001D59A4" w:rsidRPr="003356D6" w:rsidRDefault="001D59A4" w:rsidP="003356D6">
      <w:pPr>
        <w:jc w:val="left"/>
        <w:rPr>
          <w:lang w:val="es-ES"/>
        </w:rPr>
      </w:pPr>
    </w:p>
    <w:p w14:paraId="1C6DB9CD" w14:textId="77777777" w:rsidR="003356D6" w:rsidRPr="003356D6" w:rsidRDefault="003356D6" w:rsidP="003356D6">
      <w:pPr>
        <w:jc w:val="left"/>
        <w:rPr>
          <w:lang w:val="es-ES"/>
        </w:rPr>
      </w:pPr>
      <w:r w:rsidRPr="003356D6">
        <w:rPr>
          <w:lang w:val="es-ES"/>
        </w:rPr>
        <w:t xml:space="preserve">        {</w:t>
      </w:r>
    </w:p>
    <w:p w14:paraId="387DA85E" w14:textId="681FBF8C" w:rsidR="003356D6" w:rsidRPr="003356D6" w:rsidRDefault="003356D6" w:rsidP="003356D6">
      <w:pPr>
        <w:ind w:left="720"/>
        <w:jc w:val="left"/>
        <w:rPr>
          <w:lang w:val="es-ES"/>
        </w:rPr>
      </w:pPr>
      <w:r w:rsidRPr="003356D6">
        <w:rPr>
          <w:lang w:val="es-ES"/>
        </w:rPr>
        <w:t>echo "&lt;p&gt;Éxito: Se realizó una conexión apropiada a MySQL! La base de datos Servidor es genial.&lt;/p&gt;";</w:t>
      </w:r>
    </w:p>
    <w:p w14:paraId="47B0EF25" w14:textId="77777777" w:rsidR="003356D6" w:rsidRPr="003356D6" w:rsidRDefault="003356D6" w:rsidP="003356D6">
      <w:pPr>
        <w:jc w:val="left"/>
        <w:rPr>
          <w:lang w:val="es-ES"/>
        </w:rPr>
      </w:pPr>
    </w:p>
    <w:p w14:paraId="69D345D7" w14:textId="77777777" w:rsidR="003356D6" w:rsidRPr="003356D6" w:rsidRDefault="003356D6" w:rsidP="003356D6">
      <w:pPr>
        <w:jc w:val="left"/>
        <w:rPr>
          <w:lang w:val="es-ES"/>
        </w:rPr>
      </w:pPr>
      <w:r w:rsidRPr="003356D6">
        <w:rPr>
          <w:lang w:val="es-ES"/>
        </w:rPr>
        <w:t xml:space="preserve">            $query = "SELECT reyesmagos.idReyMago as 'ID Rey Mago', </w:t>
      </w:r>
    </w:p>
    <w:p w14:paraId="692B3C6B" w14:textId="77777777" w:rsidR="003356D6" w:rsidRPr="003356D6" w:rsidRDefault="003356D6" w:rsidP="003356D6">
      <w:pPr>
        <w:jc w:val="left"/>
        <w:rPr>
          <w:lang w:val="es-ES"/>
        </w:rPr>
      </w:pPr>
      <w:r w:rsidRPr="003356D6">
        <w:rPr>
          <w:lang w:val="es-ES"/>
        </w:rPr>
        <w:t xml:space="preserve">            reyesmagos.nombreReyMago as 'Nombre', </w:t>
      </w:r>
    </w:p>
    <w:p w14:paraId="3AB9C39E" w14:textId="77777777" w:rsidR="003356D6" w:rsidRPr="003356D6" w:rsidRDefault="003356D6" w:rsidP="003356D6">
      <w:pPr>
        <w:jc w:val="left"/>
        <w:rPr>
          <w:lang w:val="es-ES"/>
        </w:rPr>
      </w:pPr>
      <w:r w:rsidRPr="003356D6">
        <w:rPr>
          <w:lang w:val="es-ES"/>
        </w:rPr>
        <w:t xml:space="preserve">            count(regalos.idReyMagoFK1) as 'Numero de Regalos' </w:t>
      </w:r>
    </w:p>
    <w:p w14:paraId="039249B6" w14:textId="77777777" w:rsidR="003356D6" w:rsidRPr="003356D6" w:rsidRDefault="003356D6" w:rsidP="003356D6">
      <w:pPr>
        <w:jc w:val="left"/>
        <w:rPr>
          <w:lang w:val="es-ES"/>
        </w:rPr>
      </w:pPr>
      <w:r w:rsidRPr="003356D6">
        <w:rPr>
          <w:lang w:val="es-ES"/>
        </w:rPr>
        <w:t xml:space="preserve">            FROM reyesmagos, regalos </w:t>
      </w:r>
    </w:p>
    <w:p w14:paraId="1E227F45" w14:textId="77777777" w:rsidR="003356D6" w:rsidRPr="003356D6" w:rsidRDefault="003356D6" w:rsidP="003356D6">
      <w:pPr>
        <w:jc w:val="left"/>
        <w:rPr>
          <w:lang w:val="es-ES"/>
        </w:rPr>
      </w:pPr>
      <w:r w:rsidRPr="003356D6">
        <w:rPr>
          <w:lang w:val="es-ES"/>
        </w:rPr>
        <w:t xml:space="preserve">            WHERE reyesmagos.idReyMago = regalos.idReyMagoFK1 </w:t>
      </w:r>
    </w:p>
    <w:p w14:paraId="2C793DBA" w14:textId="77777777" w:rsidR="003356D6" w:rsidRPr="003356D6" w:rsidRDefault="003356D6" w:rsidP="003356D6">
      <w:pPr>
        <w:jc w:val="left"/>
        <w:rPr>
          <w:lang w:val="es-ES"/>
        </w:rPr>
      </w:pPr>
      <w:r w:rsidRPr="003356D6">
        <w:rPr>
          <w:lang w:val="es-ES"/>
        </w:rPr>
        <w:t xml:space="preserve">            GROUP BY regalos.idReyMagoFK1</w:t>
      </w:r>
    </w:p>
    <w:p w14:paraId="4241E33C" w14:textId="77777777" w:rsidR="003356D6" w:rsidRPr="003356D6" w:rsidRDefault="003356D6" w:rsidP="003356D6">
      <w:pPr>
        <w:jc w:val="left"/>
        <w:rPr>
          <w:lang w:val="es-ES"/>
        </w:rPr>
      </w:pPr>
      <w:r w:rsidRPr="003356D6">
        <w:rPr>
          <w:lang w:val="es-ES"/>
        </w:rPr>
        <w:t xml:space="preserve">            ORDER BY 3 DESC";</w:t>
      </w:r>
    </w:p>
    <w:p w14:paraId="74B74664" w14:textId="77777777" w:rsidR="003356D6" w:rsidRPr="003356D6" w:rsidRDefault="003356D6" w:rsidP="003356D6">
      <w:pPr>
        <w:jc w:val="left"/>
        <w:rPr>
          <w:lang w:val="es-ES"/>
        </w:rPr>
      </w:pPr>
    </w:p>
    <w:p w14:paraId="3614631D" w14:textId="77777777" w:rsidR="003356D6" w:rsidRPr="003356D6" w:rsidRDefault="003356D6" w:rsidP="003356D6">
      <w:pPr>
        <w:jc w:val="left"/>
        <w:rPr>
          <w:lang w:val="es-ES"/>
        </w:rPr>
      </w:pPr>
      <w:r w:rsidRPr="003356D6">
        <w:rPr>
          <w:lang w:val="es-ES"/>
        </w:rPr>
        <w:t xml:space="preserve">            $res = mysqli_query($conexion, $query);                </w:t>
      </w:r>
    </w:p>
    <w:p w14:paraId="472B21E2" w14:textId="77777777" w:rsidR="003356D6" w:rsidRPr="003356D6" w:rsidRDefault="003356D6" w:rsidP="003356D6">
      <w:pPr>
        <w:jc w:val="left"/>
        <w:rPr>
          <w:lang w:val="es-ES"/>
        </w:rPr>
      </w:pPr>
      <w:r w:rsidRPr="003356D6">
        <w:rPr>
          <w:lang w:val="es-ES"/>
        </w:rPr>
        <w:t xml:space="preserve">            while ($row = mysqli_fetch_row($res)) </w:t>
      </w:r>
    </w:p>
    <w:p w14:paraId="5CBFA67A" w14:textId="77777777" w:rsidR="003356D6" w:rsidRPr="003356D6" w:rsidRDefault="003356D6" w:rsidP="003356D6">
      <w:pPr>
        <w:jc w:val="left"/>
        <w:rPr>
          <w:lang w:val="es-ES"/>
        </w:rPr>
      </w:pPr>
      <w:r w:rsidRPr="003356D6">
        <w:rPr>
          <w:lang w:val="es-ES"/>
        </w:rPr>
        <w:t xml:space="preserve">            {</w:t>
      </w:r>
    </w:p>
    <w:p w14:paraId="3F628C2F" w14:textId="32CB58DF" w:rsidR="003356D6" w:rsidRDefault="003356D6" w:rsidP="003356D6">
      <w:pPr>
        <w:jc w:val="left"/>
        <w:rPr>
          <w:lang w:val="es-ES"/>
        </w:rPr>
      </w:pPr>
      <w:r w:rsidRPr="003356D6">
        <w:rPr>
          <w:lang w:val="es-ES"/>
        </w:rPr>
        <w:t xml:space="preserve">                echo "&lt;tr&gt;";</w:t>
      </w:r>
    </w:p>
    <w:p w14:paraId="3E1D4312" w14:textId="77777777" w:rsidR="003356D6" w:rsidRPr="003356D6" w:rsidRDefault="003356D6" w:rsidP="003356D6">
      <w:pPr>
        <w:jc w:val="left"/>
        <w:rPr>
          <w:lang w:val="es-ES"/>
        </w:rPr>
      </w:pPr>
    </w:p>
    <w:p w14:paraId="42A8B633" w14:textId="77777777" w:rsidR="003356D6" w:rsidRPr="003356D6" w:rsidRDefault="003356D6" w:rsidP="003356D6">
      <w:pPr>
        <w:jc w:val="left"/>
        <w:rPr>
          <w:lang w:val="es-ES"/>
        </w:rPr>
      </w:pPr>
      <w:r w:rsidRPr="003356D6">
        <w:rPr>
          <w:lang w:val="es-ES"/>
        </w:rPr>
        <w:t xml:space="preserve">                for($i = 0; $i &lt; count($row); $i++)</w:t>
      </w:r>
    </w:p>
    <w:p w14:paraId="5D62952C" w14:textId="77777777" w:rsidR="003356D6" w:rsidRPr="003356D6" w:rsidRDefault="003356D6" w:rsidP="003356D6">
      <w:pPr>
        <w:jc w:val="left"/>
        <w:rPr>
          <w:lang w:val="es-ES"/>
        </w:rPr>
      </w:pPr>
      <w:r w:rsidRPr="003356D6">
        <w:rPr>
          <w:lang w:val="es-ES"/>
        </w:rPr>
        <w:t xml:space="preserve">                {</w:t>
      </w:r>
    </w:p>
    <w:p w14:paraId="2A01A03D" w14:textId="0154E63E" w:rsidR="003356D6" w:rsidRDefault="003356D6" w:rsidP="003356D6">
      <w:pPr>
        <w:jc w:val="left"/>
        <w:rPr>
          <w:lang w:val="es-ES"/>
        </w:rPr>
      </w:pPr>
      <w:r w:rsidRPr="003356D6">
        <w:rPr>
          <w:lang w:val="es-ES"/>
        </w:rPr>
        <w:t xml:space="preserve">                     echo "&lt;td&gt;$row[$i]&lt;/td&gt;";</w:t>
      </w:r>
    </w:p>
    <w:p w14:paraId="31118D20" w14:textId="77777777" w:rsidR="009F1119" w:rsidRPr="003356D6" w:rsidRDefault="009F1119" w:rsidP="003356D6">
      <w:pPr>
        <w:jc w:val="left"/>
        <w:rPr>
          <w:lang w:val="es-ES"/>
        </w:rPr>
      </w:pPr>
    </w:p>
    <w:p w14:paraId="1B6D032D" w14:textId="77777777" w:rsidR="003356D6" w:rsidRPr="003356D6" w:rsidRDefault="003356D6" w:rsidP="003356D6">
      <w:pPr>
        <w:jc w:val="left"/>
        <w:rPr>
          <w:lang w:val="es-ES"/>
        </w:rPr>
      </w:pPr>
      <w:r w:rsidRPr="003356D6">
        <w:rPr>
          <w:lang w:val="es-ES"/>
        </w:rPr>
        <w:t xml:space="preserve">                }</w:t>
      </w:r>
    </w:p>
    <w:p w14:paraId="401FA5F9" w14:textId="77777777" w:rsidR="003356D6" w:rsidRPr="003356D6" w:rsidRDefault="003356D6" w:rsidP="003356D6">
      <w:pPr>
        <w:jc w:val="left"/>
        <w:rPr>
          <w:lang w:val="es-ES"/>
        </w:rPr>
      </w:pPr>
      <w:r w:rsidRPr="003356D6">
        <w:rPr>
          <w:lang w:val="es-ES"/>
        </w:rPr>
        <w:t xml:space="preserve">                echo "&lt;/tr&gt;";</w:t>
      </w:r>
    </w:p>
    <w:p w14:paraId="192F0605" w14:textId="77777777" w:rsidR="003356D6" w:rsidRPr="003356D6" w:rsidRDefault="003356D6" w:rsidP="003356D6">
      <w:pPr>
        <w:jc w:val="left"/>
        <w:rPr>
          <w:lang w:val="es-ES"/>
        </w:rPr>
      </w:pPr>
      <w:r w:rsidRPr="003356D6">
        <w:rPr>
          <w:lang w:val="es-ES"/>
        </w:rPr>
        <w:t xml:space="preserve">            }</w:t>
      </w:r>
    </w:p>
    <w:p w14:paraId="3C06A903" w14:textId="21F59AD1" w:rsidR="003356D6" w:rsidRDefault="003356D6" w:rsidP="003356D6">
      <w:pPr>
        <w:jc w:val="left"/>
        <w:rPr>
          <w:lang w:val="es-ES"/>
        </w:rPr>
      </w:pPr>
    </w:p>
    <w:p w14:paraId="6641063C" w14:textId="77777777" w:rsidR="001D59A4" w:rsidRPr="003356D6" w:rsidRDefault="001D59A4" w:rsidP="003356D6">
      <w:pPr>
        <w:jc w:val="left"/>
        <w:rPr>
          <w:lang w:val="es-ES"/>
        </w:rPr>
      </w:pPr>
    </w:p>
    <w:p w14:paraId="668E9E98" w14:textId="77777777" w:rsidR="003356D6" w:rsidRPr="003356D6" w:rsidRDefault="003356D6" w:rsidP="003356D6">
      <w:pPr>
        <w:jc w:val="left"/>
        <w:rPr>
          <w:lang w:val="es-ES"/>
        </w:rPr>
      </w:pPr>
      <w:r w:rsidRPr="003356D6">
        <w:rPr>
          <w:lang w:val="es-ES"/>
        </w:rPr>
        <w:t xml:space="preserve">        }</w:t>
      </w:r>
    </w:p>
    <w:p w14:paraId="08672A81" w14:textId="77777777" w:rsidR="003356D6" w:rsidRPr="003356D6" w:rsidRDefault="003356D6" w:rsidP="003356D6">
      <w:pPr>
        <w:jc w:val="left"/>
        <w:rPr>
          <w:lang w:val="es-ES"/>
        </w:rPr>
      </w:pPr>
      <w:r w:rsidRPr="003356D6">
        <w:rPr>
          <w:lang w:val="es-ES"/>
        </w:rPr>
        <w:t xml:space="preserve">        mysqli_close($conexion);</w:t>
      </w:r>
    </w:p>
    <w:p w14:paraId="78D63EF2" w14:textId="77777777" w:rsidR="003356D6" w:rsidRPr="003356D6" w:rsidRDefault="003356D6" w:rsidP="003356D6">
      <w:pPr>
        <w:jc w:val="left"/>
        <w:rPr>
          <w:lang w:val="es-ES"/>
        </w:rPr>
      </w:pPr>
      <w:r w:rsidRPr="003356D6">
        <w:rPr>
          <w:lang w:val="es-ES"/>
        </w:rPr>
        <w:t xml:space="preserve">    ?&gt;</w:t>
      </w:r>
    </w:p>
    <w:p w14:paraId="4E39D0EF" w14:textId="77777777" w:rsidR="003356D6" w:rsidRPr="003356D6" w:rsidRDefault="003356D6" w:rsidP="003356D6">
      <w:pPr>
        <w:jc w:val="left"/>
        <w:rPr>
          <w:lang w:val="es-ES"/>
        </w:rPr>
      </w:pPr>
      <w:r w:rsidRPr="003356D6">
        <w:rPr>
          <w:lang w:val="es-ES"/>
        </w:rPr>
        <w:t xml:space="preserve">        &lt;/table&gt;</w:t>
      </w:r>
    </w:p>
    <w:p w14:paraId="1B1146F4" w14:textId="77777777" w:rsidR="003356D6" w:rsidRPr="003356D6" w:rsidRDefault="003356D6" w:rsidP="003356D6">
      <w:pPr>
        <w:jc w:val="left"/>
        <w:rPr>
          <w:lang w:val="es-ES"/>
        </w:rPr>
      </w:pPr>
      <w:r w:rsidRPr="003356D6">
        <w:rPr>
          <w:lang w:val="es-ES"/>
        </w:rPr>
        <w:t xml:space="preserve">    &lt;/body&gt;</w:t>
      </w:r>
    </w:p>
    <w:p w14:paraId="0A9CF46C" w14:textId="47E96CB2" w:rsidR="003356D6" w:rsidRPr="003356D6" w:rsidRDefault="003356D6" w:rsidP="003356D6">
      <w:pPr>
        <w:ind w:left="284" w:hanging="284"/>
        <w:jc w:val="left"/>
        <w:rPr>
          <w:lang w:val="es-ES"/>
        </w:rPr>
      </w:pPr>
      <w:r w:rsidRPr="003356D6">
        <w:rPr>
          <w:lang w:val="es-ES"/>
        </w:rPr>
        <w:t xml:space="preserve">    &lt;script src="https://code.jquery.com/jquery-3.2.1.slim.min.js" integrity="sha384-KJ3o2DKtIkvYIK3UENzmM7KCkRr/rE9/Qpg</w:t>
      </w:r>
      <w:r>
        <w:rPr>
          <w:lang w:val="es-ES"/>
        </w:rPr>
        <w:t xml:space="preserve">6aAZGJwFDMVNA/GpGFF93hXpG5KkN" </w:t>
      </w:r>
      <w:r w:rsidRPr="003356D6">
        <w:rPr>
          <w:lang w:val="es-ES"/>
        </w:rPr>
        <w:t>crossorigin="anonymous"&gt;&lt;/script&gt;</w:t>
      </w:r>
    </w:p>
    <w:p w14:paraId="01499D82" w14:textId="21B74634" w:rsidR="003356D6" w:rsidRPr="003356D6" w:rsidRDefault="003356D6" w:rsidP="003356D6">
      <w:pPr>
        <w:ind w:left="284" w:hanging="284"/>
        <w:jc w:val="left"/>
        <w:rPr>
          <w:lang w:val="es-ES"/>
        </w:rPr>
      </w:pPr>
      <w:r w:rsidRPr="003356D6">
        <w:rPr>
          <w:lang w:val="es-ES"/>
        </w:rPr>
        <w:t xml:space="preserve">    &lt;script src="https://cdnjs.cloudflare.com/ajax/libs/poppe</w:t>
      </w:r>
      <w:r>
        <w:rPr>
          <w:lang w:val="es-ES"/>
        </w:rPr>
        <w:t xml:space="preserve">r.js/1.12.9/umd/popper.min.js" </w:t>
      </w:r>
      <w:r w:rsidRPr="003356D6">
        <w:rPr>
          <w:lang w:val="es-ES"/>
        </w:rPr>
        <w:t>integrity="sha384-ApNbgh9B+Y1QKtv3Rn7W3mgPxhU9K/ScQsAP7hUibX39j7fakFPskvXusvfa0b4Q" crossorigin="anonymous"&gt;&lt;/script&gt;</w:t>
      </w:r>
    </w:p>
    <w:p w14:paraId="3B02EA55" w14:textId="4312266D" w:rsidR="003356D6" w:rsidRPr="003356D6" w:rsidRDefault="003356D6" w:rsidP="003356D6">
      <w:pPr>
        <w:ind w:left="284" w:hanging="284"/>
        <w:jc w:val="left"/>
        <w:rPr>
          <w:lang w:val="es-ES"/>
        </w:rPr>
      </w:pPr>
      <w:r w:rsidRPr="003356D6">
        <w:rPr>
          <w:lang w:val="es-ES"/>
        </w:rPr>
        <w:t xml:space="preserve">    &lt;script src="https://maxcdn.bootstrapcdn.com/bootstrap/4.0.0/js/bootstrap.min.js" integrity="sha384-JZR6Spejh4U02d8jOt6vLEHfe/JQGiRRSQQ</w:t>
      </w:r>
      <w:r>
        <w:rPr>
          <w:lang w:val="es-ES"/>
        </w:rPr>
        <w:t xml:space="preserve">xSfFWpi1MquVdAyjUar5+76PVCmYl" </w:t>
      </w:r>
      <w:r w:rsidRPr="003356D6">
        <w:rPr>
          <w:lang w:val="es-ES"/>
        </w:rPr>
        <w:t>crossorigin="anonymous"&gt;&lt;/script&gt;</w:t>
      </w:r>
    </w:p>
    <w:p w14:paraId="52803051" w14:textId="2F5782B3" w:rsidR="009F1119" w:rsidRDefault="003356D6" w:rsidP="003356D6">
      <w:pPr>
        <w:jc w:val="left"/>
        <w:rPr>
          <w:lang w:val="es-ES"/>
        </w:rPr>
      </w:pPr>
      <w:r w:rsidRPr="003356D6">
        <w:rPr>
          <w:lang w:val="es-ES"/>
        </w:rPr>
        <w:t>&lt;/html&gt;</w:t>
      </w:r>
    </w:p>
    <w:p w14:paraId="2239922B" w14:textId="55B1683C" w:rsidR="003356D6" w:rsidRDefault="003356D6" w:rsidP="003356D6">
      <w:pPr>
        <w:pStyle w:val="Ttulo1"/>
        <w:rPr>
          <w:lang w:val="es-ES"/>
        </w:rPr>
      </w:pPr>
      <w:bookmarkStart w:id="9" w:name="_Toc436351"/>
      <w:r>
        <w:rPr>
          <w:lang w:val="es-ES"/>
        </w:rPr>
        <w:t>7 – Ejercicio 4</w:t>
      </w:r>
      <w:bookmarkEnd w:id="9"/>
    </w:p>
    <w:p w14:paraId="11F8B7C4" w14:textId="02B5939D" w:rsidR="003356D6" w:rsidRDefault="003356D6" w:rsidP="003356D6">
      <w:pPr>
        <w:rPr>
          <w:lang w:val="es-ES"/>
        </w:rPr>
      </w:pPr>
    </w:p>
    <w:p w14:paraId="1A9A2095" w14:textId="77777777" w:rsidR="003356D6" w:rsidRPr="003356D6" w:rsidRDefault="003356D6" w:rsidP="003356D6">
      <w:pPr>
        <w:jc w:val="left"/>
        <w:rPr>
          <w:lang w:val="es-ES"/>
        </w:rPr>
      </w:pPr>
      <w:r w:rsidRPr="003356D6">
        <w:rPr>
          <w:lang w:val="es-ES"/>
        </w:rPr>
        <w:t>&lt;!DOCTYPE html&gt;</w:t>
      </w:r>
    </w:p>
    <w:p w14:paraId="25E0B565" w14:textId="77777777" w:rsidR="003356D6" w:rsidRPr="003356D6" w:rsidRDefault="003356D6" w:rsidP="003356D6">
      <w:pPr>
        <w:jc w:val="left"/>
        <w:rPr>
          <w:lang w:val="es-ES"/>
        </w:rPr>
      </w:pPr>
      <w:r w:rsidRPr="003356D6">
        <w:rPr>
          <w:lang w:val="es-ES"/>
        </w:rPr>
        <w:t>&lt;html&gt;</w:t>
      </w:r>
    </w:p>
    <w:p w14:paraId="389B9F2F" w14:textId="77777777" w:rsidR="003356D6" w:rsidRPr="003356D6" w:rsidRDefault="003356D6" w:rsidP="003356D6">
      <w:pPr>
        <w:jc w:val="left"/>
        <w:rPr>
          <w:lang w:val="es-ES"/>
        </w:rPr>
      </w:pPr>
      <w:r w:rsidRPr="003356D6">
        <w:rPr>
          <w:lang w:val="es-ES"/>
        </w:rPr>
        <w:t xml:space="preserve">    &lt;head&gt;</w:t>
      </w:r>
    </w:p>
    <w:p w14:paraId="4536B074" w14:textId="77777777" w:rsidR="003356D6" w:rsidRPr="003356D6" w:rsidRDefault="003356D6" w:rsidP="003356D6">
      <w:pPr>
        <w:jc w:val="left"/>
        <w:rPr>
          <w:lang w:val="es-ES"/>
        </w:rPr>
      </w:pPr>
      <w:r w:rsidRPr="003356D6">
        <w:rPr>
          <w:lang w:val="es-ES"/>
        </w:rPr>
        <w:t xml:space="preserve">        &lt;title&gt;Ejercicio 1&lt;/title&gt;</w:t>
      </w:r>
    </w:p>
    <w:p w14:paraId="5E1C3EEF" w14:textId="77777777" w:rsidR="003356D6" w:rsidRPr="003356D6" w:rsidRDefault="003356D6" w:rsidP="003356D6">
      <w:pPr>
        <w:jc w:val="left"/>
        <w:rPr>
          <w:lang w:val="es-ES"/>
        </w:rPr>
      </w:pPr>
      <w:r w:rsidRPr="003356D6">
        <w:rPr>
          <w:lang w:val="es-ES"/>
        </w:rPr>
        <w:t xml:space="preserve">        &lt;meta charset="UTF-8"&gt;</w:t>
      </w:r>
    </w:p>
    <w:p w14:paraId="39470A49" w14:textId="5A2203C7" w:rsidR="003356D6" w:rsidRDefault="003356D6" w:rsidP="003356D6">
      <w:pPr>
        <w:ind w:left="426" w:hanging="426"/>
        <w:jc w:val="left"/>
        <w:rPr>
          <w:lang w:val="es-ES"/>
        </w:rPr>
      </w:pPr>
      <w:r w:rsidRPr="003356D6">
        <w:rPr>
          <w:lang w:val="es-ES"/>
        </w:rPr>
        <w:t xml:space="preserve">        &lt;link rel="stylesheet" href="https://maxcdn.bootstrapcdn.com/bootstra</w:t>
      </w:r>
      <w:r>
        <w:rPr>
          <w:lang w:val="es-ES"/>
        </w:rPr>
        <w:t xml:space="preserve">p/4.0.0/css/bootstrap.min.css" </w:t>
      </w:r>
      <w:r w:rsidRPr="003356D6">
        <w:rPr>
          <w:lang w:val="es-ES"/>
        </w:rPr>
        <w:t>integrity="sha384-Gn5384xqQ1aoWXA+058RXPxPg6fy4IWvTNh0E263XmFcJlSAwiGgFAW/dAiS6JXm" crossorigin="anonymous"&gt;</w:t>
      </w:r>
    </w:p>
    <w:p w14:paraId="65F7C753" w14:textId="77777777" w:rsidR="001D59A4" w:rsidRPr="003356D6" w:rsidRDefault="001D59A4" w:rsidP="003356D6">
      <w:pPr>
        <w:ind w:left="426" w:hanging="426"/>
        <w:jc w:val="left"/>
        <w:rPr>
          <w:lang w:val="es-ES"/>
        </w:rPr>
      </w:pPr>
    </w:p>
    <w:p w14:paraId="756272F3" w14:textId="77777777" w:rsidR="003356D6" w:rsidRPr="003356D6" w:rsidRDefault="003356D6" w:rsidP="003356D6">
      <w:pPr>
        <w:jc w:val="left"/>
        <w:rPr>
          <w:lang w:val="es-ES"/>
        </w:rPr>
      </w:pPr>
      <w:r w:rsidRPr="003356D6">
        <w:rPr>
          <w:lang w:val="es-ES"/>
        </w:rPr>
        <w:t xml:space="preserve">    &lt;/head&gt;</w:t>
      </w:r>
    </w:p>
    <w:p w14:paraId="5CE0CBB6" w14:textId="77777777" w:rsidR="003356D6" w:rsidRPr="003356D6" w:rsidRDefault="003356D6" w:rsidP="003356D6">
      <w:pPr>
        <w:jc w:val="left"/>
        <w:rPr>
          <w:lang w:val="es-ES"/>
        </w:rPr>
      </w:pPr>
      <w:r w:rsidRPr="003356D6">
        <w:rPr>
          <w:lang w:val="es-ES"/>
        </w:rPr>
        <w:t xml:space="preserve">    &lt;body&gt;</w:t>
      </w:r>
    </w:p>
    <w:p w14:paraId="36F3F3A3" w14:textId="77777777" w:rsidR="003356D6" w:rsidRPr="003356D6" w:rsidRDefault="003356D6" w:rsidP="003356D6">
      <w:pPr>
        <w:jc w:val="left"/>
        <w:rPr>
          <w:lang w:val="es-ES"/>
        </w:rPr>
      </w:pPr>
      <w:r w:rsidRPr="003356D6">
        <w:rPr>
          <w:lang w:val="es-ES"/>
        </w:rPr>
        <w:t xml:space="preserve">        &lt;table class="table table-striped table-dark"&gt;</w:t>
      </w:r>
    </w:p>
    <w:p w14:paraId="47D68AFB" w14:textId="77777777" w:rsidR="003356D6" w:rsidRPr="003356D6" w:rsidRDefault="003356D6" w:rsidP="003356D6">
      <w:pPr>
        <w:jc w:val="left"/>
        <w:rPr>
          <w:lang w:val="es-ES"/>
        </w:rPr>
      </w:pPr>
      <w:r w:rsidRPr="003356D6">
        <w:rPr>
          <w:lang w:val="es-ES"/>
        </w:rPr>
        <w:t xml:space="preserve">            &lt;tr&gt;</w:t>
      </w:r>
    </w:p>
    <w:p w14:paraId="0C9EA610" w14:textId="77777777" w:rsidR="003356D6" w:rsidRPr="003356D6" w:rsidRDefault="003356D6" w:rsidP="003356D6">
      <w:pPr>
        <w:jc w:val="left"/>
        <w:rPr>
          <w:lang w:val="es-ES"/>
        </w:rPr>
      </w:pPr>
      <w:r w:rsidRPr="003356D6">
        <w:rPr>
          <w:lang w:val="es-ES"/>
        </w:rPr>
        <w:t xml:space="preserve">                &lt;th&gt;ID Rey Mago&lt;/th&gt;</w:t>
      </w:r>
    </w:p>
    <w:p w14:paraId="3D557659" w14:textId="77777777" w:rsidR="003356D6" w:rsidRPr="003356D6" w:rsidRDefault="003356D6" w:rsidP="003356D6">
      <w:pPr>
        <w:jc w:val="left"/>
        <w:rPr>
          <w:lang w:val="es-ES"/>
        </w:rPr>
      </w:pPr>
      <w:r w:rsidRPr="003356D6">
        <w:rPr>
          <w:lang w:val="es-ES"/>
        </w:rPr>
        <w:t xml:space="preserve">                &lt;th&gt;Nombre&lt;/th&gt;</w:t>
      </w:r>
    </w:p>
    <w:p w14:paraId="12AA1990" w14:textId="77777777" w:rsidR="003356D6" w:rsidRPr="003356D6" w:rsidRDefault="003356D6" w:rsidP="003356D6">
      <w:pPr>
        <w:jc w:val="left"/>
        <w:rPr>
          <w:lang w:val="es-ES"/>
        </w:rPr>
      </w:pPr>
      <w:r w:rsidRPr="003356D6">
        <w:rPr>
          <w:lang w:val="es-ES"/>
        </w:rPr>
        <w:t xml:space="preserve">                &lt;th&gt;Numero de Regalos&lt;/th&gt;              </w:t>
      </w:r>
    </w:p>
    <w:p w14:paraId="22A36C00" w14:textId="77777777" w:rsidR="003356D6" w:rsidRPr="003356D6" w:rsidRDefault="003356D6" w:rsidP="003356D6">
      <w:pPr>
        <w:jc w:val="left"/>
        <w:rPr>
          <w:lang w:val="es-ES"/>
        </w:rPr>
      </w:pPr>
      <w:r w:rsidRPr="003356D6">
        <w:rPr>
          <w:lang w:val="es-ES"/>
        </w:rPr>
        <w:t xml:space="preserve">            &lt;/tr&gt;</w:t>
      </w:r>
    </w:p>
    <w:p w14:paraId="727308CC" w14:textId="77777777" w:rsidR="003356D6" w:rsidRPr="003356D6" w:rsidRDefault="003356D6" w:rsidP="003356D6">
      <w:pPr>
        <w:jc w:val="left"/>
        <w:rPr>
          <w:lang w:val="es-ES"/>
        </w:rPr>
      </w:pPr>
      <w:r w:rsidRPr="003356D6">
        <w:rPr>
          <w:lang w:val="es-ES"/>
        </w:rPr>
        <w:t xml:space="preserve">            &lt;tr&gt;</w:t>
      </w:r>
    </w:p>
    <w:p w14:paraId="42258148" w14:textId="77777777" w:rsidR="003356D6" w:rsidRPr="003356D6" w:rsidRDefault="003356D6" w:rsidP="003356D6">
      <w:pPr>
        <w:jc w:val="left"/>
        <w:rPr>
          <w:lang w:val="es-ES"/>
        </w:rPr>
      </w:pPr>
      <w:r w:rsidRPr="003356D6">
        <w:rPr>
          <w:lang w:val="es-ES"/>
        </w:rPr>
        <w:t xml:space="preserve">    &lt;?php</w:t>
      </w:r>
    </w:p>
    <w:p w14:paraId="33DD74B5" w14:textId="77777777" w:rsidR="003356D6" w:rsidRPr="003356D6" w:rsidRDefault="003356D6" w:rsidP="003356D6">
      <w:pPr>
        <w:jc w:val="left"/>
        <w:rPr>
          <w:lang w:val="es-ES"/>
        </w:rPr>
      </w:pPr>
    </w:p>
    <w:p w14:paraId="51D31D84" w14:textId="77777777" w:rsidR="003356D6" w:rsidRPr="003356D6" w:rsidRDefault="003356D6" w:rsidP="003356D6">
      <w:pPr>
        <w:jc w:val="left"/>
        <w:rPr>
          <w:lang w:val="es-ES"/>
        </w:rPr>
      </w:pPr>
      <w:r w:rsidRPr="003356D6">
        <w:rPr>
          <w:lang w:val="es-ES"/>
        </w:rPr>
        <w:t xml:space="preserve">        $conexion = mysqli_connect("127.0.0.1", "root", "root", "PracticaPhp");</w:t>
      </w:r>
    </w:p>
    <w:p w14:paraId="2B204206" w14:textId="77777777" w:rsidR="003356D6" w:rsidRPr="003356D6" w:rsidRDefault="003356D6" w:rsidP="003356D6">
      <w:pPr>
        <w:jc w:val="left"/>
        <w:rPr>
          <w:lang w:val="es-ES"/>
        </w:rPr>
      </w:pPr>
    </w:p>
    <w:p w14:paraId="0F919755" w14:textId="40F91B42" w:rsidR="003356D6" w:rsidRDefault="003356D6" w:rsidP="003356D6">
      <w:pPr>
        <w:jc w:val="left"/>
        <w:rPr>
          <w:lang w:val="es-ES"/>
        </w:rPr>
      </w:pPr>
      <w:r w:rsidRPr="003356D6">
        <w:rPr>
          <w:lang w:val="es-ES"/>
        </w:rPr>
        <w:t xml:space="preserve">        if (!$conexion) </w:t>
      </w:r>
    </w:p>
    <w:p w14:paraId="2F979A4E" w14:textId="77777777" w:rsidR="003356D6" w:rsidRPr="003356D6" w:rsidRDefault="003356D6" w:rsidP="003356D6">
      <w:pPr>
        <w:jc w:val="left"/>
        <w:rPr>
          <w:lang w:val="es-ES"/>
        </w:rPr>
      </w:pPr>
    </w:p>
    <w:p w14:paraId="5F673F5D" w14:textId="77777777" w:rsidR="003356D6" w:rsidRPr="003356D6" w:rsidRDefault="003356D6" w:rsidP="003356D6">
      <w:pPr>
        <w:jc w:val="left"/>
        <w:rPr>
          <w:lang w:val="es-ES"/>
        </w:rPr>
      </w:pPr>
      <w:r w:rsidRPr="003356D6">
        <w:rPr>
          <w:lang w:val="es-ES"/>
        </w:rPr>
        <w:t xml:space="preserve">        {</w:t>
      </w:r>
    </w:p>
    <w:p w14:paraId="16F6C86D" w14:textId="77777777" w:rsidR="003356D6" w:rsidRPr="003356D6" w:rsidRDefault="003356D6" w:rsidP="003356D6">
      <w:pPr>
        <w:jc w:val="left"/>
        <w:rPr>
          <w:lang w:val="es-ES"/>
        </w:rPr>
      </w:pPr>
      <w:r w:rsidRPr="003356D6">
        <w:rPr>
          <w:lang w:val="es-ES"/>
        </w:rPr>
        <w:t xml:space="preserve">            echo "&lt;p&gt;Error: No se pudo conectar a MySQL.&lt;/p&gt;";</w:t>
      </w:r>
    </w:p>
    <w:p w14:paraId="1473B7D2" w14:textId="77777777" w:rsidR="003356D6" w:rsidRPr="003356D6" w:rsidRDefault="003356D6" w:rsidP="003356D6">
      <w:pPr>
        <w:jc w:val="left"/>
        <w:rPr>
          <w:lang w:val="es-ES"/>
        </w:rPr>
      </w:pPr>
      <w:r w:rsidRPr="003356D6">
        <w:rPr>
          <w:lang w:val="es-ES"/>
        </w:rPr>
        <w:t xml:space="preserve">        }</w:t>
      </w:r>
    </w:p>
    <w:p w14:paraId="365FABF0" w14:textId="77777777" w:rsidR="003356D6" w:rsidRPr="003356D6" w:rsidRDefault="003356D6" w:rsidP="003356D6">
      <w:pPr>
        <w:jc w:val="left"/>
        <w:rPr>
          <w:lang w:val="es-ES"/>
        </w:rPr>
      </w:pPr>
      <w:r w:rsidRPr="003356D6">
        <w:rPr>
          <w:lang w:val="es-ES"/>
        </w:rPr>
        <w:t xml:space="preserve">        else</w:t>
      </w:r>
    </w:p>
    <w:p w14:paraId="0F53D5F4" w14:textId="77777777" w:rsidR="003356D6" w:rsidRPr="003356D6" w:rsidRDefault="003356D6" w:rsidP="003356D6">
      <w:pPr>
        <w:jc w:val="left"/>
        <w:rPr>
          <w:lang w:val="es-ES"/>
        </w:rPr>
      </w:pPr>
      <w:r w:rsidRPr="003356D6">
        <w:rPr>
          <w:lang w:val="es-ES"/>
        </w:rPr>
        <w:t xml:space="preserve">        {</w:t>
      </w:r>
    </w:p>
    <w:p w14:paraId="1E43BB39" w14:textId="38655423" w:rsidR="003356D6" w:rsidRPr="003356D6" w:rsidRDefault="003356D6" w:rsidP="003356D6">
      <w:pPr>
        <w:ind w:left="720"/>
        <w:jc w:val="left"/>
        <w:rPr>
          <w:lang w:val="es-ES"/>
        </w:rPr>
      </w:pPr>
      <w:r w:rsidRPr="003356D6">
        <w:rPr>
          <w:lang w:val="es-ES"/>
        </w:rPr>
        <w:t>echo "&lt;p&gt;Éxito: Se realizó una conexión apropiada a MySQL! La base de datos Servidor es genial.&lt;/p&gt;";</w:t>
      </w:r>
    </w:p>
    <w:p w14:paraId="27723B6C" w14:textId="77777777" w:rsidR="003356D6" w:rsidRPr="003356D6" w:rsidRDefault="003356D6" w:rsidP="003356D6">
      <w:pPr>
        <w:jc w:val="left"/>
        <w:rPr>
          <w:lang w:val="es-ES"/>
        </w:rPr>
      </w:pPr>
    </w:p>
    <w:p w14:paraId="645E5D2C" w14:textId="77777777" w:rsidR="003356D6" w:rsidRPr="003356D6" w:rsidRDefault="003356D6" w:rsidP="003356D6">
      <w:pPr>
        <w:jc w:val="left"/>
        <w:rPr>
          <w:lang w:val="es-ES"/>
        </w:rPr>
      </w:pPr>
      <w:r w:rsidRPr="003356D6">
        <w:rPr>
          <w:lang w:val="es-ES"/>
        </w:rPr>
        <w:t xml:space="preserve">            $query = "SELECT reyesmagos.idReyMago as 'ID Rey Mago',</w:t>
      </w:r>
    </w:p>
    <w:p w14:paraId="13295101" w14:textId="27ABF5F3" w:rsidR="003356D6" w:rsidRDefault="003356D6" w:rsidP="003356D6">
      <w:pPr>
        <w:jc w:val="left"/>
        <w:rPr>
          <w:lang w:val="es-ES"/>
        </w:rPr>
      </w:pPr>
      <w:r w:rsidRPr="003356D6">
        <w:rPr>
          <w:lang w:val="es-ES"/>
        </w:rPr>
        <w:t xml:space="preserve">            reyesmagos.nombreReyMago as 'Nombre',</w:t>
      </w:r>
    </w:p>
    <w:p w14:paraId="0B073263" w14:textId="77777777" w:rsidR="001D59A4" w:rsidRPr="003356D6" w:rsidRDefault="001D59A4" w:rsidP="003356D6">
      <w:pPr>
        <w:jc w:val="left"/>
        <w:rPr>
          <w:lang w:val="es-ES"/>
        </w:rPr>
      </w:pPr>
    </w:p>
    <w:p w14:paraId="33155C0B" w14:textId="77777777" w:rsidR="003356D6" w:rsidRPr="003356D6" w:rsidRDefault="003356D6" w:rsidP="003356D6">
      <w:pPr>
        <w:jc w:val="left"/>
        <w:rPr>
          <w:lang w:val="es-ES"/>
        </w:rPr>
      </w:pPr>
      <w:r w:rsidRPr="003356D6">
        <w:rPr>
          <w:lang w:val="es-ES"/>
        </w:rPr>
        <w:t xml:space="preserve">            sum(regalos.precioRegalo) as 'Total Gastado'</w:t>
      </w:r>
    </w:p>
    <w:p w14:paraId="5578F32D" w14:textId="77777777" w:rsidR="003356D6" w:rsidRPr="003356D6" w:rsidRDefault="003356D6" w:rsidP="003356D6">
      <w:pPr>
        <w:jc w:val="left"/>
        <w:rPr>
          <w:lang w:val="es-ES"/>
        </w:rPr>
      </w:pPr>
      <w:r w:rsidRPr="003356D6">
        <w:rPr>
          <w:lang w:val="es-ES"/>
        </w:rPr>
        <w:t xml:space="preserve">            FROM reyesmagos, regalos</w:t>
      </w:r>
    </w:p>
    <w:p w14:paraId="1C15F5BE" w14:textId="77777777" w:rsidR="003356D6" w:rsidRPr="003356D6" w:rsidRDefault="003356D6" w:rsidP="003356D6">
      <w:pPr>
        <w:jc w:val="left"/>
        <w:rPr>
          <w:lang w:val="es-ES"/>
        </w:rPr>
      </w:pPr>
      <w:r w:rsidRPr="003356D6">
        <w:rPr>
          <w:lang w:val="es-ES"/>
        </w:rPr>
        <w:t xml:space="preserve">            WHERE reyesmagos.idReyMago = regalos.idReyMagoFK1 </w:t>
      </w:r>
    </w:p>
    <w:p w14:paraId="11813F2F" w14:textId="77777777" w:rsidR="003356D6" w:rsidRPr="003356D6" w:rsidRDefault="003356D6" w:rsidP="003356D6">
      <w:pPr>
        <w:jc w:val="left"/>
        <w:rPr>
          <w:lang w:val="es-ES"/>
        </w:rPr>
      </w:pPr>
      <w:r w:rsidRPr="003356D6">
        <w:rPr>
          <w:lang w:val="es-ES"/>
        </w:rPr>
        <w:t xml:space="preserve">            GROUP BY regalos.idReyMagoFK1</w:t>
      </w:r>
    </w:p>
    <w:p w14:paraId="2661BAA7" w14:textId="77777777" w:rsidR="003356D6" w:rsidRPr="003356D6" w:rsidRDefault="003356D6" w:rsidP="003356D6">
      <w:pPr>
        <w:jc w:val="left"/>
        <w:rPr>
          <w:lang w:val="es-ES"/>
        </w:rPr>
      </w:pPr>
      <w:r w:rsidRPr="003356D6">
        <w:rPr>
          <w:lang w:val="es-ES"/>
        </w:rPr>
        <w:t xml:space="preserve">            ORDER BY 3 DESC";</w:t>
      </w:r>
    </w:p>
    <w:p w14:paraId="0E426493" w14:textId="77777777" w:rsidR="003356D6" w:rsidRPr="003356D6" w:rsidRDefault="003356D6" w:rsidP="003356D6">
      <w:pPr>
        <w:jc w:val="left"/>
        <w:rPr>
          <w:lang w:val="es-ES"/>
        </w:rPr>
      </w:pPr>
    </w:p>
    <w:p w14:paraId="24190EF4" w14:textId="77777777" w:rsidR="003356D6" w:rsidRPr="003356D6" w:rsidRDefault="003356D6" w:rsidP="003356D6">
      <w:pPr>
        <w:jc w:val="left"/>
        <w:rPr>
          <w:lang w:val="es-ES"/>
        </w:rPr>
      </w:pPr>
      <w:r w:rsidRPr="003356D6">
        <w:rPr>
          <w:lang w:val="es-ES"/>
        </w:rPr>
        <w:t xml:space="preserve">            $res = mysqli_query($conexion, $query);                </w:t>
      </w:r>
    </w:p>
    <w:p w14:paraId="705F7F47" w14:textId="77777777" w:rsidR="003356D6" w:rsidRPr="003356D6" w:rsidRDefault="003356D6" w:rsidP="003356D6">
      <w:pPr>
        <w:jc w:val="left"/>
        <w:rPr>
          <w:lang w:val="es-ES"/>
        </w:rPr>
      </w:pPr>
      <w:r w:rsidRPr="003356D6">
        <w:rPr>
          <w:lang w:val="es-ES"/>
        </w:rPr>
        <w:t xml:space="preserve">            while ($row = mysqli_fetch_row($res)) </w:t>
      </w:r>
    </w:p>
    <w:p w14:paraId="1AA2C26D" w14:textId="77777777" w:rsidR="003356D6" w:rsidRPr="003356D6" w:rsidRDefault="003356D6" w:rsidP="003356D6">
      <w:pPr>
        <w:jc w:val="left"/>
        <w:rPr>
          <w:lang w:val="es-ES"/>
        </w:rPr>
      </w:pPr>
      <w:r w:rsidRPr="003356D6">
        <w:rPr>
          <w:lang w:val="es-ES"/>
        </w:rPr>
        <w:t xml:space="preserve">            {</w:t>
      </w:r>
    </w:p>
    <w:p w14:paraId="71099E58" w14:textId="77777777" w:rsidR="003356D6" w:rsidRPr="003356D6" w:rsidRDefault="003356D6" w:rsidP="003356D6">
      <w:pPr>
        <w:jc w:val="left"/>
        <w:rPr>
          <w:lang w:val="es-ES"/>
        </w:rPr>
      </w:pPr>
      <w:r w:rsidRPr="003356D6">
        <w:rPr>
          <w:lang w:val="es-ES"/>
        </w:rPr>
        <w:t xml:space="preserve">                echo "&lt;tr&gt;";</w:t>
      </w:r>
    </w:p>
    <w:p w14:paraId="190C9281" w14:textId="77777777" w:rsidR="003356D6" w:rsidRPr="003356D6" w:rsidRDefault="003356D6" w:rsidP="003356D6">
      <w:pPr>
        <w:jc w:val="left"/>
        <w:rPr>
          <w:lang w:val="es-ES"/>
        </w:rPr>
      </w:pPr>
      <w:r w:rsidRPr="003356D6">
        <w:rPr>
          <w:lang w:val="es-ES"/>
        </w:rPr>
        <w:t xml:space="preserve">                for($i = 0; $i &lt; count($row); $i++)</w:t>
      </w:r>
    </w:p>
    <w:p w14:paraId="125D0E25" w14:textId="77777777" w:rsidR="003356D6" w:rsidRPr="003356D6" w:rsidRDefault="003356D6" w:rsidP="003356D6">
      <w:pPr>
        <w:jc w:val="left"/>
        <w:rPr>
          <w:lang w:val="es-ES"/>
        </w:rPr>
      </w:pPr>
      <w:r w:rsidRPr="003356D6">
        <w:rPr>
          <w:lang w:val="es-ES"/>
        </w:rPr>
        <w:t xml:space="preserve">                {</w:t>
      </w:r>
    </w:p>
    <w:p w14:paraId="16F46C86" w14:textId="77777777" w:rsidR="003356D6" w:rsidRPr="003356D6" w:rsidRDefault="003356D6" w:rsidP="003356D6">
      <w:pPr>
        <w:jc w:val="left"/>
        <w:rPr>
          <w:lang w:val="es-ES"/>
        </w:rPr>
      </w:pPr>
      <w:r w:rsidRPr="003356D6">
        <w:rPr>
          <w:lang w:val="es-ES"/>
        </w:rPr>
        <w:t xml:space="preserve">                     echo "&lt;td&gt;$row[$i]&lt;/td&gt;";</w:t>
      </w:r>
    </w:p>
    <w:p w14:paraId="39F4044E" w14:textId="77777777" w:rsidR="003356D6" w:rsidRPr="003356D6" w:rsidRDefault="003356D6" w:rsidP="003356D6">
      <w:pPr>
        <w:jc w:val="left"/>
        <w:rPr>
          <w:lang w:val="es-ES"/>
        </w:rPr>
      </w:pPr>
      <w:r w:rsidRPr="003356D6">
        <w:rPr>
          <w:lang w:val="es-ES"/>
        </w:rPr>
        <w:t xml:space="preserve">                }</w:t>
      </w:r>
    </w:p>
    <w:p w14:paraId="615603F1" w14:textId="77E68BC5" w:rsidR="003356D6" w:rsidRDefault="003356D6" w:rsidP="003356D6">
      <w:pPr>
        <w:jc w:val="left"/>
        <w:rPr>
          <w:lang w:val="es-ES"/>
        </w:rPr>
      </w:pPr>
      <w:r w:rsidRPr="003356D6">
        <w:rPr>
          <w:lang w:val="es-ES"/>
        </w:rPr>
        <w:t xml:space="preserve">                echo "&lt;/tr&gt;";</w:t>
      </w:r>
    </w:p>
    <w:p w14:paraId="628CFD80" w14:textId="77777777" w:rsidR="003356D6" w:rsidRPr="003356D6" w:rsidRDefault="003356D6" w:rsidP="003356D6">
      <w:pPr>
        <w:jc w:val="left"/>
        <w:rPr>
          <w:lang w:val="es-ES"/>
        </w:rPr>
      </w:pPr>
    </w:p>
    <w:p w14:paraId="3BE22C10" w14:textId="77777777" w:rsidR="003356D6" w:rsidRPr="003356D6" w:rsidRDefault="003356D6" w:rsidP="003356D6">
      <w:pPr>
        <w:jc w:val="left"/>
        <w:rPr>
          <w:lang w:val="es-ES"/>
        </w:rPr>
      </w:pPr>
      <w:r w:rsidRPr="003356D6">
        <w:rPr>
          <w:lang w:val="es-ES"/>
        </w:rPr>
        <w:t xml:space="preserve">            }</w:t>
      </w:r>
    </w:p>
    <w:p w14:paraId="6EC130C9" w14:textId="77777777" w:rsidR="003356D6" w:rsidRPr="003356D6" w:rsidRDefault="003356D6" w:rsidP="003356D6">
      <w:pPr>
        <w:jc w:val="left"/>
        <w:rPr>
          <w:lang w:val="es-ES"/>
        </w:rPr>
      </w:pPr>
    </w:p>
    <w:p w14:paraId="04797A19" w14:textId="77777777" w:rsidR="003356D6" w:rsidRPr="003356D6" w:rsidRDefault="003356D6" w:rsidP="003356D6">
      <w:pPr>
        <w:jc w:val="left"/>
        <w:rPr>
          <w:lang w:val="es-ES"/>
        </w:rPr>
      </w:pPr>
      <w:r w:rsidRPr="003356D6">
        <w:rPr>
          <w:lang w:val="es-ES"/>
        </w:rPr>
        <w:t xml:space="preserve">        }</w:t>
      </w:r>
    </w:p>
    <w:p w14:paraId="434DB3EC" w14:textId="77777777" w:rsidR="003356D6" w:rsidRPr="003356D6" w:rsidRDefault="003356D6" w:rsidP="003356D6">
      <w:pPr>
        <w:jc w:val="left"/>
        <w:rPr>
          <w:lang w:val="es-ES"/>
        </w:rPr>
      </w:pPr>
      <w:r w:rsidRPr="003356D6">
        <w:rPr>
          <w:lang w:val="es-ES"/>
        </w:rPr>
        <w:t xml:space="preserve">        mysqli_close($conexion);</w:t>
      </w:r>
    </w:p>
    <w:p w14:paraId="16FC5056" w14:textId="77777777" w:rsidR="003356D6" w:rsidRPr="003356D6" w:rsidRDefault="003356D6" w:rsidP="003356D6">
      <w:pPr>
        <w:jc w:val="left"/>
        <w:rPr>
          <w:lang w:val="es-ES"/>
        </w:rPr>
      </w:pPr>
      <w:r w:rsidRPr="003356D6">
        <w:rPr>
          <w:lang w:val="es-ES"/>
        </w:rPr>
        <w:t xml:space="preserve">    ?&gt;</w:t>
      </w:r>
    </w:p>
    <w:p w14:paraId="68A2A06C" w14:textId="77777777" w:rsidR="003356D6" w:rsidRPr="003356D6" w:rsidRDefault="003356D6" w:rsidP="003356D6">
      <w:pPr>
        <w:jc w:val="left"/>
        <w:rPr>
          <w:lang w:val="es-ES"/>
        </w:rPr>
      </w:pPr>
      <w:r w:rsidRPr="003356D6">
        <w:rPr>
          <w:lang w:val="es-ES"/>
        </w:rPr>
        <w:t xml:space="preserve">        &lt;/table&gt;</w:t>
      </w:r>
    </w:p>
    <w:p w14:paraId="41F13D61" w14:textId="77777777" w:rsidR="003356D6" w:rsidRPr="003356D6" w:rsidRDefault="003356D6" w:rsidP="003356D6">
      <w:pPr>
        <w:jc w:val="left"/>
        <w:rPr>
          <w:lang w:val="es-ES"/>
        </w:rPr>
      </w:pPr>
      <w:r w:rsidRPr="003356D6">
        <w:rPr>
          <w:lang w:val="es-ES"/>
        </w:rPr>
        <w:t xml:space="preserve">    &lt;/body&gt;</w:t>
      </w:r>
    </w:p>
    <w:p w14:paraId="6837EC29" w14:textId="40F9EBF8" w:rsidR="003356D6" w:rsidRDefault="003356D6" w:rsidP="003356D6">
      <w:pPr>
        <w:ind w:left="284" w:hanging="284"/>
        <w:jc w:val="left"/>
        <w:rPr>
          <w:lang w:val="es-ES"/>
        </w:rPr>
      </w:pPr>
      <w:r w:rsidRPr="003356D6">
        <w:rPr>
          <w:lang w:val="es-ES"/>
        </w:rPr>
        <w:t xml:space="preserve">    &lt;script src="https://code.jquery.com/jquery-3.2.1.slim.min.js" integrity="sha384-KJ3o2DKtIkvYIK3UENzmM7KCkRr/rE9/Qpg</w:t>
      </w:r>
      <w:r>
        <w:rPr>
          <w:lang w:val="es-ES"/>
        </w:rPr>
        <w:t xml:space="preserve">6aAZGJwFDMVNA/GpGFF93hXpG5KkN" </w:t>
      </w:r>
      <w:r w:rsidRPr="003356D6">
        <w:rPr>
          <w:lang w:val="es-ES"/>
        </w:rPr>
        <w:t>crossorigin="anonymous"&gt;&lt;/script&gt;</w:t>
      </w:r>
    </w:p>
    <w:p w14:paraId="4EDE5FEF" w14:textId="77777777" w:rsidR="001D59A4" w:rsidRPr="003356D6" w:rsidRDefault="001D59A4" w:rsidP="003356D6">
      <w:pPr>
        <w:ind w:left="284" w:hanging="284"/>
        <w:jc w:val="left"/>
        <w:rPr>
          <w:lang w:val="es-ES"/>
        </w:rPr>
      </w:pPr>
    </w:p>
    <w:p w14:paraId="75E17934" w14:textId="183D4160" w:rsidR="003356D6" w:rsidRPr="003356D6" w:rsidRDefault="003356D6" w:rsidP="003356D6">
      <w:pPr>
        <w:ind w:left="284" w:hanging="284"/>
        <w:jc w:val="left"/>
        <w:rPr>
          <w:lang w:val="es-ES"/>
        </w:rPr>
      </w:pPr>
      <w:r w:rsidRPr="003356D6">
        <w:rPr>
          <w:lang w:val="es-ES"/>
        </w:rPr>
        <w:t xml:space="preserve">    &lt;script src="https://cdnjs.cloudflare.com/ajax/libs/poppe</w:t>
      </w:r>
      <w:r>
        <w:rPr>
          <w:lang w:val="es-ES"/>
        </w:rPr>
        <w:t xml:space="preserve">r.js/1.12.9/umd/popper.min.js" </w:t>
      </w:r>
      <w:r w:rsidRPr="003356D6">
        <w:rPr>
          <w:lang w:val="es-ES"/>
        </w:rPr>
        <w:t>integrity="sha384-ApNbgh9B+Y1QKtv3Rn7W3mgPxhU9K/ScQsAP7hUibX39j7fakFPskvXusvfa0b4Q" crossorigin="anonymous"&gt;&lt;/script&gt;</w:t>
      </w:r>
    </w:p>
    <w:p w14:paraId="5395E508" w14:textId="5686256E" w:rsidR="003356D6" w:rsidRPr="003356D6" w:rsidRDefault="003356D6" w:rsidP="003356D6">
      <w:pPr>
        <w:ind w:left="284" w:hanging="284"/>
        <w:jc w:val="left"/>
        <w:rPr>
          <w:lang w:val="es-ES"/>
        </w:rPr>
      </w:pPr>
      <w:r w:rsidRPr="003356D6">
        <w:rPr>
          <w:lang w:val="es-ES"/>
        </w:rPr>
        <w:t xml:space="preserve">    &lt;script src="https://maxcdn.bootstrapcdn.com/bootstrap/4.0.0/js/bootstrap.min.js" integrity="sha384-JZR6Spejh4U02d8jOt6vLEHfe/JQGiRRSQQ</w:t>
      </w:r>
      <w:r>
        <w:rPr>
          <w:lang w:val="es-ES"/>
        </w:rPr>
        <w:t xml:space="preserve">xSfFWpi1MquVdAyjUar5+76PVCmYl" </w:t>
      </w:r>
      <w:r w:rsidRPr="003356D6">
        <w:rPr>
          <w:lang w:val="es-ES"/>
        </w:rPr>
        <w:t>crossorigin="anonymous"&gt;&lt;/script&gt;</w:t>
      </w:r>
    </w:p>
    <w:p w14:paraId="0AEC94C7" w14:textId="2B59A3CE" w:rsidR="003356D6" w:rsidRDefault="003356D6" w:rsidP="003356D6">
      <w:pPr>
        <w:jc w:val="left"/>
        <w:rPr>
          <w:lang w:val="es-ES"/>
        </w:rPr>
      </w:pPr>
      <w:r w:rsidRPr="003356D6">
        <w:rPr>
          <w:lang w:val="es-ES"/>
        </w:rPr>
        <w:t>&lt;/html&gt;</w:t>
      </w:r>
    </w:p>
    <w:p w14:paraId="28EDDB12" w14:textId="3A227328" w:rsidR="003356D6" w:rsidRDefault="003356D6" w:rsidP="003356D6">
      <w:pPr>
        <w:jc w:val="left"/>
        <w:rPr>
          <w:lang w:val="es-ES"/>
        </w:rPr>
      </w:pPr>
    </w:p>
    <w:p w14:paraId="56A8A9A2" w14:textId="7A523215" w:rsidR="003356D6" w:rsidRDefault="003356D6" w:rsidP="003356D6">
      <w:pPr>
        <w:pStyle w:val="Ttulo1"/>
        <w:rPr>
          <w:lang w:val="es-ES"/>
        </w:rPr>
      </w:pPr>
      <w:bookmarkStart w:id="10" w:name="_Toc436352"/>
      <w:r>
        <w:rPr>
          <w:lang w:val="es-ES"/>
        </w:rPr>
        <w:t>8 – Valoración Personal</w:t>
      </w:r>
      <w:bookmarkEnd w:id="10"/>
    </w:p>
    <w:p w14:paraId="141F97DA" w14:textId="6BF98733" w:rsidR="003356D6" w:rsidRDefault="003356D6" w:rsidP="003356D6">
      <w:pPr>
        <w:rPr>
          <w:lang w:val="es-ES"/>
        </w:rPr>
      </w:pPr>
    </w:p>
    <w:p w14:paraId="5EC4A730" w14:textId="4ACD4B2E" w:rsidR="003356D6" w:rsidRDefault="003356D6" w:rsidP="003356D6">
      <w:pPr>
        <w:rPr>
          <w:lang w:val="es-ES"/>
        </w:rPr>
      </w:pPr>
      <w:r>
        <w:rPr>
          <w:lang w:val="es-ES"/>
        </w:rPr>
        <w:tab/>
        <w:t>En esta práctica he aprendido a acceder a una base de datos MySQL con php y a realizar sentencias para que las muestre en mi página web, algo que es realmente útil a la hora de la creación de una página web donde se quiera utilizar información externa de una base de datos.</w:t>
      </w:r>
    </w:p>
    <w:p w14:paraId="40CA003F" w14:textId="144F4E7C" w:rsidR="003356D6" w:rsidRDefault="003356D6" w:rsidP="003356D6">
      <w:pPr>
        <w:rPr>
          <w:lang w:val="es-ES"/>
        </w:rPr>
      </w:pPr>
      <w:r>
        <w:rPr>
          <w:lang w:val="es-ES"/>
        </w:rPr>
        <w:tab/>
        <w:t>La mayor dificultad de esta práctica no ha sido realizar las páginas php de los ejercicios, sino las sentencias “Select” necesarias para la realización de los mismos. Ha servido para repasar mis conocimientos de bases de datos, con la realización del diagrama E-R y el esquema relacional, además de las sentencias “Select”.</w:t>
      </w:r>
    </w:p>
    <w:p w14:paraId="41829B87" w14:textId="2E1EA3B7" w:rsidR="00F615BC" w:rsidRDefault="00F615BC" w:rsidP="003356D6">
      <w:pPr>
        <w:rPr>
          <w:lang w:val="es-ES"/>
        </w:rPr>
      </w:pPr>
    </w:p>
    <w:p w14:paraId="687B8051" w14:textId="24203793" w:rsidR="00F615BC" w:rsidRDefault="00F615BC" w:rsidP="00F615BC">
      <w:pPr>
        <w:pStyle w:val="Ttulo1"/>
        <w:rPr>
          <w:lang w:val="es-ES"/>
        </w:rPr>
      </w:pPr>
      <w:bookmarkStart w:id="11" w:name="_Toc436353"/>
      <w:r>
        <w:rPr>
          <w:lang w:val="es-ES"/>
        </w:rPr>
        <w:t>9 – Referencias</w:t>
      </w:r>
      <w:bookmarkEnd w:id="11"/>
    </w:p>
    <w:p w14:paraId="0952BDD6" w14:textId="2E00163B" w:rsidR="00F615BC" w:rsidRDefault="00F615BC" w:rsidP="00F615BC">
      <w:pPr>
        <w:rPr>
          <w:lang w:val="es-ES"/>
        </w:rPr>
      </w:pPr>
    </w:p>
    <w:p w14:paraId="54619858" w14:textId="4503BE8F" w:rsidR="00F615BC" w:rsidRDefault="00F615BC" w:rsidP="00F615BC">
      <w:pPr>
        <w:pStyle w:val="Ttulo2"/>
      </w:pPr>
      <w:hyperlink r:id="rId19" w:history="1">
        <w:bookmarkStart w:id="12" w:name="_Toc436354"/>
        <w:r w:rsidRPr="00F615BC">
          <w:rPr>
            <w:rStyle w:val="Hipervnculo"/>
            <w:color w:val="3476B1"/>
            <w:u w:val="none"/>
          </w:rPr>
          <w:t>9.1 Grupo Studium</w:t>
        </w:r>
        <w:bookmarkEnd w:id="12"/>
      </w:hyperlink>
    </w:p>
    <w:p w14:paraId="3BB23D01" w14:textId="212F52C9" w:rsidR="00F615BC" w:rsidRDefault="00F615BC" w:rsidP="00F615BC"/>
    <w:p w14:paraId="2F87BC6B" w14:textId="49F7DA36" w:rsidR="00F615BC" w:rsidRPr="00F615BC" w:rsidRDefault="00F615BC" w:rsidP="00F615BC">
      <w:pPr>
        <w:ind w:firstLine="720"/>
      </w:pPr>
      <w:r>
        <w:t>Para la realización de esta práctica han sido necesarios</w:t>
      </w:r>
      <w:r>
        <w:t xml:space="preserve"> los conocimientos adquiridos a </w:t>
      </w:r>
      <w:r>
        <w:t>través del temario “</w:t>
      </w:r>
      <w:r w:rsidRPr="00F615BC">
        <w:t>Tema 3: Bases de datos en PHP</w:t>
      </w:r>
      <w:r>
        <w:t xml:space="preserve">” del módulo Desarrollo Web en </w:t>
      </w:r>
      <w:r>
        <w:t xml:space="preserve">Entorno Servidor, del ciclo formativo de grado superior de </w:t>
      </w:r>
      <w:r>
        <w:t xml:space="preserve">Desarrollo de Aplicaciones Web, </w:t>
      </w:r>
      <w:r>
        <w:t>realizado por el centro privado Grupo Studium, colgado en su plataforma online.</w:t>
      </w:r>
    </w:p>
    <w:p w14:paraId="354AD362" w14:textId="225C89B9" w:rsidR="00F615BC" w:rsidRPr="00F615BC" w:rsidRDefault="00F615BC" w:rsidP="00F615BC">
      <w:pPr>
        <w:rPr>
          <w:lang w:val="es-ES"/>
        </w:rPr>
      </w:pPr>
    </w:p>
    <w:sectPr w:rsidR="00F615BC" w:rsidRPr="00F615BC" w:rsidSect="006866E4">
      <w:footerReference w:type="default" r:id="rId20"/>
      <w:pgSz w:w="11907" w:h="16839" w:code="9"/>
      <w:pgMar w:top="1440" w:right="1077" w:bottom="1440" w:left="1077" w:header="709" w:footer="23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374E0" w14:textId="77777777" w:rsidR="000A0755" w:rsidRDefault="000A0755" w:rsidP="00665A6E">
      <w:pPr>
        <w:spacing w:after="0" w:line="240" w:lineRule="auto"/>
      </w:pPr>
      <w:r>
        <w:separator/>
      </w:r>
    </w:p>
  </w:endnote>
  <w:endnote w:type="continuationSeparator" w:id="0">
    <w:p w14:paraId="061F613D" w14:textId="77777777" w:rsidR="000A0755" w:rsidRDefault="000A0755" w:rsidP="0066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7B75D" w14:textId="0F73FCC1" w:rsidR="00F21BD9" w:rsidRDefault="00F21BD9" w:rsidP="00176FA1">
    <w:pPr>
      <w:pStyle w:val="Piedepgina"/>
      <w:rPr>
        <w:color w:val="4F81BD" w:themeColor="accent1"/>
        <w:lang w:val="es-ES"/>
      </w:rPr>
    </w:pPr>
    <w:r>
      <w:rPr>
        <w:color w:val="4F81BD" w:themeColor="accent1"/>
        <w:lang w:val="es-ES"/>
      </w:rPr>
      <w:tab/>
      <w:t xml:space="preserve"> </w:t>
    </w:r>
  </w:p>
  <w:p w14:paraId="2E422801" w14:textId="63A38443" w:rsidR="00F21BD9" w:rsidRPr="00176FA1" w:rsidRDefault="00F21BD9" w:rsidP="00176FA1">
    <w:pPr>
      <w:pStyle w:val="Piedepgina"/>
      <w:rPr>
        <w:color w:val="4F81BD" w:themeColor="accent1"/>
        <w:lang w:val="es-ES"/>
      </w:rPr>
    </w:pP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José Fco. Soto Camacho</w:t>
    </w:r>
    <w:r>
      <w:rPr>
        <w:color w:val="4F81BD" w:themeColor="accent1"/>
        <w:lang w:val="es-ES"/>
      </w:rPr>
      <w:tab/>
    </w:r>
    <w:r w:rsidR="00176FA1">
      <w:rPr>
        <w:color w:val="4F81BD" w:themeColor="accent1"/>
        <w:lang w:val="es-ES"/>
      </w:rPr>
      <w:t xml:space="preserve"> </w:t>
    </w:r>
    <w:r w:rsidR="000438F6">
      <w:rPr>
        <w:color w:val="4F81BD" w:themeColor="accent1"/>
        <w:lang w:val="es-ES"/>
      </w:rPr>
      <w:t xml:space="preserve">                </w:t>
    </w:r>
    <w:r>
      <w:rPr>
        <w:color w:val="4F81BD" w:themeColor="accent1"/>
        <w:lang w:val="es-ES"/>
      </w:rPr>
      <w:t xml:space="preserve">       </w:t>
    </w:r>
    <w:r w:rsidR="006866E4">
      <w:rPr>
        <w:color w:val="4F81BD" w:themeColor="accent1"/>
        <w:lang w:val="es-ES"/>
      </w:rPr>
      <w:t xml:space="preserve">        </w:t>
    </w:r>
    <w:r w:rsidR="006866E4">
      <w:rPr>
        <w:color w:val="4F81BD" w:themeColor="accent1"/>
        <w:lang w:val="es-ES"/>
      </w:rPr>
      <w:tab/>
    </w:r>
    <w:r w:rsidR="00176FA1">
      <w:rPr>
        <w:color w:val="4F81BD" w:themeColor="accent1"/>
        <w:lang w:val="es-ES"/>
      </w:rPr>
      <w:t xml:space="preserve">                </w:t>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Página </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begin"/>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instrText>PAGE  \* Arabic  \* MERGEFORMAT</w:instrTex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separate"/>
    </w:r>
    <w:r w:rsidR="00EB1419">
      <w:rPr>
        <w:b/>
        <w:noProof/>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end"/>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de </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begin"/>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instrText>NUMPAGES  \* Arabic  \* MERGEFORMAT</w:instrTex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separate"/>
    </w:r>
    <w:r w:rsidR="00EB1419">
      <w:rPr>
        <w:b/>
        <w:noProof/>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17</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end"/>
    </w:r>
  </w:p>
  <w:p w14:paraId="3B057133" w14:textId="6719B46C" w:rsidR="00F21BD9" w:rsidRPr="007B0BE7" w:rsidRDefault="00176FA1" w:rsidP="007B0BE7">
    <w:pPr>
      <w:pStyle w:val="Piedepgina"/>
      <w:rPr>
        <w:color w:val="4F81BD" w:themeColor="accent1"/>
        <w:lang w:val="es-ES"/>
      </w:rPr>
    </w:pPr>
    <w:r>
      <w:rPr>
        <w:color w:val="4F81BD" w:themeColor="accent1"/>
        <w:lang w:val="es-ES"/>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470F5" w14:textId="4999BFBA" w:rsidR="00E82444" w:rsidRPr="00176FA1" w:rsidRDefault="00E82444" w:rsidP="00E82444">
    <w:pPr>
      <w:pStyle w:val="Piedepgina"/>
      <w:rPr>
        <w:color w:val="4F81BD" w:themeColor="accent1"/>
        <w:lang w:val="es-ES"/>
      </w:rPr>
    </w:pP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José Fco. Soto Camacho</w:t>
    </w:r>
    <w:r>
      <w:rPr>
        <w:color w:val="4F81BD" w:themeColor="accent1"/>
        <w:lang w:val="es-ES"/>
      </w:rPr>
      <w:tab/>
      <w:t xml:space="preserve">                                                                     </w:t>
    </w:r>
    <w:r w:rsidR="00176FA1">
      <w:rPr>
        <w:color w:val="4F81BD" w:themeColor="accent1"/>
        <w:lang w:val="es-ES"/>
      </w:rPr>
      <w:t xml:space="preserve">                         </w:t>
    </w:r>
    <w:r>
      <w:rPr>
        <w:color w:val="4F81BD" w:themeColor="accent1"/>
        <w:lang w:val="es-ES"/>
      </w:rPr>
      <w:t xml:space="preserve">                                    </w:t>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Página </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begin"/>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instrText>PAGE  \* Arabic  \* MERGEFORMAT</w:instrTex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separate"/>
    </w:r>
    <w:r w:rsidR="00EB1419" w:rsidRPr="00EB1419">
      <w:rPr>
        <w:b/>
        <w:noProof/>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end"/>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de </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begin"/>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instrText>NUMPAGES  \* Arabic  \* MERGEFORMAT</w:instrTex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separate"/>
    </w:r>
    <w:r w:rsidR="00EB1419" w:rsidRPr="00EB1419">
      <w:rPr>
        <w:b/>
        <w:noProof/>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17</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end"/>
    </w:r>
  </w:p>
  <w:p w14:paraId="31EFC0CE" w14:textId="77777777" w:rsidR="00E82444" w:rsidRDefault="00E82444">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9ED58" w14:textId="77777777" w:rsidR="006866E4" w:rsidRDefault="006866E4" w:rsidP="00176FA1">
    <w:pPr>
      <w:pStyle w:val="Piedepgina"/>
      <w:rPr>
        <w:color w:val="4F81BD" w:themeColor="accent1"/>
        <w:lang w:val="es-ES"/>
      </w:rPr>
    </w:pPr>
    <w:r>
      <w:rPr>
        <w:color w:val="4F81BD" w:themeColor="accent1"/>
        <w:lang w:val="es-ES"/>
      </w:rPr>
      <w:tab/>
      <w:t xml:space="preserve"> </w:t>
    </w:r>
  </w:p>
  <w:p w14:paraId="77C306EE" w14:textId="67AB54D8" w:rsidR="006866E4" w:rsidRPr="00176FA1" w:rsidRDefault="006866E4" w:rsidP="00176FA1">
    <w:pPr>
      <w:pStyle w:val="Piedepgina"/>
      <w:rPr>
        <w:color w:val="4F81BD" w:themeColor="accent1"/>
        <w:lang w:val="es-ES"/>
      </w:rPr>
    </w:pP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José Fco. Soto Camacho</w:t>
    </w:r>
    <w:r>
      <w:rPr>
        <w:color w:val="4F81BD" w:themeColor="accent1"/>
        <w:lang w:val="es-ES"/>
      </w:rPr>
      <w:tab/>
      <w:t xml:space="preserve">                                </w:t>
    </w:r>
    <w:r>
      <w:rPr>
        <w:color w:val="4F81BD" w:themeColor="accent1"/>
        <w:lang w:val="es-ES"/>
      </w:rPr>
      <w:tab/>
    </w:r>
    <w:r>
      <w:rPr>
        <w:color w:val="4F81BD" w:themeColor="accent1"/>
        <w:lang w:val="es-ES"/>
      </w:rPr>
      <w:tab/>
    </w:r>
    <w:r>
      <w:rPr>
        <w:color w:val="4F81BD" w:themeColor="accent1"/>
        <w:lang w:val="es-ES"/>
      </w:rPr>
      <w:tab/>
      <w:t xml:space="preserve">            </w:t>
    </w:r>
    <w:r>
      <w:rPr>
        <w:color w:val="4F81BD" w:themeColor="accent1"/>
        <w:lang w:val="es-ES"/>
      </w:rPr>
      <w:tab/>
      <w:t xml:space="preserve">                </w:t>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Página </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begin"/>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instrText>PAGE  \* Arabic  \* MERGEFORMAT</w:instrTex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separate"/>
    </w:r>
    <w:r w:rsidR="00EB1419">
      <w:rPr>
        <w:b/>
        <w:noProof/>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3</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end"/>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de </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begin"/>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instrText>NUMPAGES  \* Arabic  \* MERGEFORMAT</w:instrTex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separate"/>
    </w:r>
    <w:r w:rsidR="00EB1419">
      <w:rPr>
        <w:b/>
        <w:noProof/>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17</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end"/>
    </w:r>
  </w:p>
  <w:p w14:paraId="0FEDE0FC" w14:textId="77777777" w:rsidR="006866E4" w:rsidRPr="007B0BE7" w:rsidRDefault="006866E4" w:rsidP="007B0BE7">
    <w:pPr>
      <w:pStyle w:val="Piedepgina"/>
      <w:rPr>
        <w:color w:val="4F81BD" w:themeColor="accent1"/>
        <w:lang w:val="es-ES"/>
      </w:rPr>
    </w:pPr>
    <w:r>
      <w:rPr>
        <w:color w:val="4F81BD" w:themeColor="accent1"/>
        <w:lang w:val="es-ES"/>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DACCD" w14:textId="77777777" w:rsidR="006866E4" w:rsidRDefault="006866E4" w:rsidP="00176FA1">
    <w:pPr>
      <w:pStyle w:val="Piedepgina"/>
      <w:rPr>
        <w:color w:val="4F81BD" w:themeColor="accent1"/>
        <w:lang w:val="es-ES"/>
      </w:rPr>
    </w:pPr>
    <w:r>
      <w:rPr>
        <w:color w:val="4F81BD" w:themeColor="accent1"/>
        <w:lang w:val="es-ES"/>
      </w:rPr>
      <w:tab/>
      <w:t xml:space="preserve"> </w:t>
    </w:r>
  </w:p>
  <w:p w14:paraId="409AE972" w14:textId="61A1F5C4" w:rsidR="006866E4" w:rsidRPr="00176FA1" w:rsidRDefault="006866E4" w:rsidP="00176FA1">
    <w:pPr>
      <w:pStyle w:val="Piedepgina"/>
      <w:rPr>
        <w:color w:val="4F81BD" w:themeColor="accent1"/>
        <w:lang w:val="es-ES"/>
      </w:rPr>
    </w:pP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José Fco. Soto Camacho</w:t>
    </w:r>
    <w:r>
      <w:rPr>
        <w:color w:val="4F81BD" w:themeColor="accent1"/>
        <w:lang w:val="es-ES"/>
      </w:rPr>
      <w:tab/>
      <w:t xml:space="preserve">                                            </w:t>
    </w:r>
    <w:r>
      <w:rPr>
        <w:color w:val="4F81BD" w:themeColor="accent1"/>
        <w:lang w:val="es-ES"/>
      </w:rPr>
      <w:tab/>
      <w:t xml:space="preserve">                </w:t>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Página </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begin"/>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instrText>PAGE  \* Arabic  \* MERGEFORMAT</w:instrTex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separate"/>
    </w:r>
    <w:r w:rsidR="00EB1419">
      <w:rPr>
        <w:b/>
        <w:noProof/>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4</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end"/>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de </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begin"/>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instrText>NUMPAGES  \* Arabic  \* MERGEFORMAT</w:instrTex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separate"/>
    </w:r>
    <w:r w:rsidR="00EB1419">
      <w:rPr>
        <w:b/>
        <w:noProof/>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17</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end"/>
    </w:r>
  </w:p>
  <w:p w14:paraId="11FAA45E" w14:textId="77777777" w:rsidR="006866E4" w:rsidRPr="007B0BE7" w:rsidRDefault="006866E4" w:rsidP="007B0BE7">
    <w:pPr>
      <w:pStyle w:val="Piedepgina"/>
      <w:rPr>
        <w:color w:val="4F81BD" w:themeColor="accent1"/>
        <w:lang w:val="es-ES"/>
      </w:rPr>
    </w:pPr>
    <w:r>
      <w:rPr>
        <w:color w:val="4F81BD" w:themeColor="accent1"/>
        <w:lang w:val="es-ES"/>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C32E3" w14:textId="77777777" w:rsidR="006866E4" w:rsidRDefault="006866E4" w:rsidP="00176FA1">
    <w:pPr>
      <w:pStyle w:val="Piedepgina"/>
      <w:rPr>
        <w:color w:val="4F81BD" w:themeColor="accent1"/>
        <w:lang w:val="es-ES"/>
      </w:rPr>
    </w:pPr>
    <w:r>
      <w:rPr>
        <w:color w:val="4F81BD" w:themeColor="accent1"/>
        <w:lang w:val="es-ES"/>
      </w:rPr>
      <w:tab/>
      <w:t xml:space="preserve"> </w:t>
    </w:r>
  </w:p>
  <w:p w14:paraId="30D8D521" w14:textId="1EB9618F" w:rsidR="006866E4" w:rsidRPr="00176FA1" w:rsidRDefault="006866E4" w:rsidP="00176FA1">
    <w:pPr>
      <w:pStyle w:val="Piedepgina"/>
      <w:rPr>
        <w:color w:val="4F81BD" w:themeColor="accent1"/>
        <w:lang w:val="es-ES"/>
      </w:rPr>
    </w:pP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José Fco. Soto Camacho</w:t>
    </w:r>
    <w:r>
      <w:rPr>
        <w:color w:val="4F81BD" w:themeColor="accent1"/>
        <w:lang w:val="es-ES"/>
      </w:rPr>
      <w:tab/>
      <w:t xml:space="preserve">                                                       </w:t>
    </w:r>
    <w:r>
      <w:rPr>
        <w:color w:val="4F81BD" w:themeColor="accent1"/>
        <w:lang w:val="es-ES"/>
      </w:rPr>
      <w:tab/>
    </w:r>
    <w:r>
      <w:rPr>
        <w:color w:val="4F81BD" w:themeColor="accent1"/>
        <w:lang w:val="es-ES"/>
      </w:rPr>
      <w:tab/>
    </w:r>
    <w:r>
      <w:rPr>
        <w:color w:val="4F81BD" w:themeColor="accent1"/>
        <w:lang w:val="es-ES"/>
      </w:rPr>
      <w:tab/>
    </w:r>
    <w:r>
      <w:rPr>
        <w:color w:val="4F81BD" w:themeColor="accent1"/>
        <w:lang w:val="es-ES"/>
      </w:rPr>
      <w:tab/>
      <w:t xml:space="preserve">                </w:t>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Página </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begin"/>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instrText>PAGE  \* Arabic  \* MERGEFORMAT</w:instrTex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separate"/>
    </w:r>
    <w:r w:rsidR="00EB1419">
      <w:rPr>
        <w:b/>
        <w:noProof/>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5</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end"/>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de </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begin"/>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instrText>NUMPAGES  \* Arabic  \* MERGEFORMAT</w:instrTex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separate"/>
    </w:r>
    <w:r w:rsidR="00EB1419">
      <w:rPr>
        <w:b/>
        <w:noProof/>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17</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end"/>
    </w:r>
  </w:p>
  <w:p w14:paraId="09752257" w14:textId="77777777" w:rsidR="006866E4" w:rsidRPr="007B0BE7" w:rsidRDefault="006866E4" w:rsidP="007B0BE7">
    <w:pPr>
      <w:pStyle w:val="Piedepgina"/>
      <w:rPr>
        <w:color w:val="4F81BD" w:themeColor="accent1"/>
        <w:lang w:val="es-ES"/>
      </w:rPr>
    </w:pPr>
    <w:r>
      <w:rPr>
        <w:color w:val="4F81BD" w:themeColor="accent1"/>
        <w:lang w:val="es-ES"/>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D9759" w14:textId="77777777" w:rsidR="006866E4" w:rsidRDefault="006866E4" w:rsidP="00176FA1">
    <w:pPr>
      <w:pStyle w:val="Piedepgina"/>
      <w:rPr>
        <w:color w:val="4F81BD" w:themeColor="accent1"/>
        <w:lang w:val="es-ES"/>
      </w:rPr>
    </w:pPr>
    <w:r>
      <w:rPr>
        <w:color w:val="4F81BD" w:themeColor="accent1"/>
        <w:lang w:val="es-ES"/>
      </w:rPr>
      <w:tab/>
      <w:t xml:space="preserve"> </w:t>
    </w:r>
  </w:p>
  <w:p w14:paraId="38C3E39C" w14:textId="79C55649" w:rsidR="006866E4" w:rsidRPr="00176FA1" w:rsidRDefault="006866E4" w:rsidP="00176FA1">
    <w:pPr>
      <w:pStyle w:val="Piedepgina"/>
      <w:rPr>
        <w:color w:val="4F81BD" w:themeColor="accent1"/>
        <w:lang w:val="es-ES"/>
      </w:rPr>
    </w:pP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José Fco. Soto Camacho</w:t>
    </w:r>
    <w:r>
      <w:rPr>
        <w:color w:val="4F81BD" w:themeColor="accent1"/>
        <w:lang w:val="es-ES"/>
      </w:rPr>
      <w:tab/>
      <w:t xml:space="preserve">                                                                       </w:t>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Página </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begin"/>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instrText>PAGE  \* Arabic  \* MERGEFORMAT</w:instrTex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separate"/>
    </w:r>
    <w:r w:rsidR="00EB1419">
      <w:rPr>
        <w:b/>
        <w:noProof/>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13</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end"/>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de </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begin"/>
    </w:r>
    <w:r w:rsidRPr="005A07FA">
      <w:rPr>
        <w:b/>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instrText>NUMPAGES  \* Arabic  \* MERGEFORMAT</w:instrTex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separate"/>
    </w:r>
    <w:r w:rsidR="00EB1419">
      <w:rPr>
        <w:b/>
        <w:noProof/>
        <w:color w:val="548DD4" w:themeColor="text2" w:themeTint="99"/>
        <w:sz w:val="36"/>
        <w:szCs w:val="3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17</w:t>
    </w:r>
    <w:r w:rsidRPr="005A07FA">
      <w:rPr>
        <w:b/>
        <w:color w:val="548DD4" w:themeColor="text2" w:themeTint="9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fldChar w:fldCharType="end"/>
    </w:r>
  </w:p>
  <w:p w14:paraId="4DFFACF1" w14:textId="77777777" w:rsidR="006866E4" w:rsidRPr="007B0BE7" w:rsidRDefault="006866E4" w:rsidP="007B0BE7">
    <w:pPr>
      <w:pStyle w:val="Piedepgina"/>
      <w:rPr>
        <w:color w:val="4F81BD" w:themeColor="accent1"/>
        <w:lang w:val="es-ES"/>
      </w:rPr>
    </w:pPr>
    <w:r>
      <w:rPr>
        <w:color w:val="4F81BD" w:themeColor="accent1"/>
        <w:lang w:val="es-ES"/>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48A2B" w14:textId="77777777" w:rsidR="000A0755" w:rsidRDefault="000A0755" w:rsidP="00665A6E">
      <w:pPr>
        <w:spacing w:after="0" w:line="240" w:lineRule="auto"/>
      </w:pPr>
      <w:r>
        <w:separator/>
      </w:r>
    </w:p>
  </w:footnote>
  <w:footnote w:type="continuationSeparator" w:id="0">
    <w:p w14:paraId="0258D2F7" w14:textId="77777777" w:rsidR="000A0755" w:rsidRDefault="000A0755" w:rsidP="00665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5E13E" w14:textId="65E26805" w:rsidR="00F21BD9" w:rsidRPr="005A26BC" w:rsidRDefault="00176FA1" w:rsidP="00BB049E">
    <w:pPr>
      <w:pStyle w:val="Encabezado"/>
      <w:rPr>
        <w:i/>
        <w:sz w:val="14"/>
      </w:rPr>
    </w:pPr>
    <w:r>
      <w:rPr>
        <w:noProof/>
        <w:lang w:val="es-ES" w:eastAsia="es-ES"/>
      </w:rPr>
      <w:drawing>
        <wp:anchor distT="0" distB="0" distL="114300" distR="114300" simplePos="0" relativeHeight="251654144" behindDoc="0" locked="0" layoutInCell="1" allowOverlap="1" wp14:anchorId="063700DF" wp14:editId="70ED9FD5">
          <wp:simplePos x="0" y="0"/>
          <wp:positionH relativeFrom="column">
            <wp:posOffset>-674370</wp:posOffset>
          </wp:positionH>
          <wp:positionV relativeFrom="paragraph">
            <wp:posOffset>-450215</wp:posOffset>
          </wp:positionV>
          <wp:extent cx="10677525" cy="666750"/>
          <wp:effectExtent l="0" t="0" r="9525" b="0"/>
          <wp:wrapSquare wrapText="bothSides"/>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7752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21BD9">
      <w:rPr>
        <w:noProof/>
        <w:lang w:val="es-ES" w:eastAsia="es-ES"/>
      </w:rPr>
      <mc:AlternateContent>
        <mc:Choice Requires="wps">
          <w:drawing>
            <wp:anchor distT="0" distB="0" distL="114300" distR="114300" simplePos="0" relativeHeight="251660288" behindDoc="0" locked="0" layoutInCell="1" allowOverlap="1" wp14:anchorId="0E09565F" wp14:editId="0A0A2876">
              <wp:simplePos x="0" y="0"/>
              <wp:positionH relativeFrom="column">
                <wp:posOffset>-577215</wp:posOffset>
              </wp:positionH>
              <wp:positionV relativeFrom="paragraph">
                <wp:posOffset>-347980</wp:posOffset>
              </wp:positionV>
              <wp:extent cx="2470150" cy="391795"/>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0150" cy="391795"/>
                      </a:xfrm>
                      <a:prstGeom prst="rect">
                        <a:avLst/>
                      </a:prstGeom>
                      <a:noFill/>
                      <a:ln w="6350">
                        <a:noFill/>
                      </a:ln>
                      <a:effectLst/>
                    </wps:spPr>
                    <wps:txbx>
                      <w:txbxContent>
                        <w:p w14:paraId="1224250A" w14:textId="7E6AB751" w:rsidR="00F21BD9" w:rsidRPr="00BB049E" w:rsidRDefault="000A0755">
                          <w:pPr>
                            <w:rPr>
                              <w:i/>
                              <w:color w:val="FFFFFF"/>
                              <w:sz w:val="44"/>
                              <w:lang w:val="es-ES"/>
                            </w:rPr>
                          </w:pPr>
                          <w:sdt>
                            <w:sdtPr>
                              <w:rPr>
                                <w:i/>
                                <w:color w:val="FFFFFF"/>
                                <w:sz w:val="44"/>
                                <w:lang w:val="es-ES"/>
                              </w:rPr>
                              <w:alias w:val="Title"/>
                              <w:tag w:val=""/>
                              <w:id w:val="2041005818"/>
                              <w:placeholder>
                                <w:docPart w:val="6BD59B8DBC92499BA972844CF05E7D3A"/>
                              </w:placeholder>
                              <w:dataBinding w:prefixMappings="xmlns:ns0='http://purl.org/dc/elements/1.1/' xmlns:ns1='http://schemas.openxmlformats.org/package/2006/metadata/core-properties' " w:xpath="/ns1:coreProperties[1]/ns0:title[1]" w:storeItemID="{6C3C8BC8-F283-45AE-878A-BAB7291924A1}"/>
                              <w:text/>
                            </w:sdtPr>
                            <w:sdtEndPr/>
                            <w:sdtContent>
                              <w:r w:rsidR="00185841">
                                <w:rPr>
                                  <w:i/>
                                  <w:color w:val="FFFFFF"/>
                                  <w:sz w:val="44"/>
                                  <w:lang w:val="es-ES"/>
                                </w:rPr>
                                <w:t>Práctica</w:t>
                              </w:r>
                            </w:sdtContent>
                          </w:sdt>
                          <w:r w:rsidR="00F21BD9" w:rsidRPr="00BB049E">
                            <w:rPr>
                              <w:i/>
                              <w:color w:val="FFFFFF"/>
                              <w:sz w:val="44"/>
                              <w:lang w:val="es-ES"/>
                            </w:rPr>
                            <w:t xml:space="preserve"> </w:t>
                          </w:r>
                          <w:r w:rsidR="00F21BD9">
                            <w:rPr>
                              <w:i/>
                              <w:color w:val="FFFFFF"/>
                              <w:sz w:val="44"/>
                              <w:lang w:val="es-ES"/>
                            </w:rPr>
                            <w:t>Tema</w:t>
                          </w:r>
                          <w:r w:rsidR="00E82444">
                            <w:rPr>
                              <w:i/>
                              <w:color w:val="FFFFFF"/>
                              <w:sz w:val="44"/>
                              <w:lang w:val="es-ES"/>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9565F" id="_x0000_t202" coordsize="21600,21600" o:spt="202" path="m,l,21600r21600,l21600,xe">
              <v:stroke joinstyle="miter"/>
              <v:path gradientshapeok="t" o:connecttype="rect"/>
            </v:shapetype>
            <v:shape id="Cuadro de texto 7" o:spid="_x0000_s1032" type="#_x0000_t202" style="position:absolute;left:0;text-align:left;margin-left:-45.45pt;margin-top:-27.4pt;width:194.5pt;height:3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" filled="f" stroked="f" strokeweight=".5pt">
              <v:path arrowok="t"/>
              <v:textbox>
                <w:txbxContent>
                  <w:p w14:paraId="1224250A" w14:textId="7E6AB751" w:rsidR="00F21BD9" w:rsidRPr="00BB049E" w:rsidRDefault="000A0755">
                    <w:pPr>
                      <w:rPr>
                        <w:i/>
                        <w:color w:val="FFFFFF"/>
                        <w:sz w:val="44"/>
                        <w:lang w:val="es-ES"/>
                      </w:rPr>
                    </w:pPr>
                    <w:sdt>
                      <w:sdtPr>
                        <w:rPr>
                          <w:i/>
                          <w:color w:val="FFFFFF"/>
                          <w:sz w:val="44"/>
                          <w:lang w:val="es-ES"/>
                        </w:rPr>
                        <w:alias w:val="Title"/>
                        <w:tag w:val=""/>
                        <w:id w:val="2041005818"/>
                        <w:placeholder>
                          <w:docPart w:val="6BD59B8DBC92499BA972844CF05E7D3A"/>
                        </w:placeholder>
                        <w:dataBinding w:prefixMappings="xmlns:ns0='http://purl.org/dc/elements/1.1/' xmlns:ns1='http://schemas.openxmlformats.org/package/2006/metadata/core-properties' " w:xpath="/ns1:coreProperties[1]/ns0:title[1]" w:storeItemID="{6C3C8BC8-F283-45AE-878A-BAB7291924A1}"/>
                        <w:text/>
                      </w:sdtPr>
                      <w:sdtEndPr/>
                      <w:sdtContent>
                        <w:r w:rsidR="00185841">
                          <w:rPr>
                            <w:i/>
                            <w:color w:val="FFFFFF"/>
                            <w:sz w:val="44"/>
                            <w:lang w:val="es-ES"/>
                          </w:rPr>
                          <w:t>Práctica</w:t>
                        </w:r>
                      </w:sdtContent>
                    </w:sdt>
                    <w:r w:rsidR="00F21BD9" w:rsidRPr="00BB049E">
                      <w:rPr>
                        <w:i/>
                        <w:color w:val="FFFFFF"/>
                        <w:sz w:val="44"/>
                        <w:lang w:val="es-ES"/>
                      </w:rPr>
                      <w:t xml:space="preserve"> </w:t>
                    </w:r>
                    <w:r w:rsidR="00F21BD9">
                      <w:rPr>
                        <w:i/>
                        <w:color w:val="FFFFFF"/>
                        <w:sz w:val="44"/>
                        <w:lang w:val="es-ES"/>
                      </w:rPr>
                      <w:t>Tema</w:t>
                    </w:r>
                    <w:r w:rsidR="00E82444">
                      <w:rPr>
                        <w:i/>
                        <w:color w:val="FFFFFF"/>
                        <w:sz w:val="44"/>
                        <w:lang w:val="es-ES"/>
                      </w:rPr>
                      <w:t xml:space="preserve"> 3</w:t>
                    </w: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70190" w14:textId="1EF1A15B" w:rsidR="00E82444" w:rsidRPr="00E82444" w:rsidRDefault="00E82444">
    <w:pPr>
      <w:pStyle w:val="Encabezado"/>
      <w:rPr>
        <w:i/>
        <w:color w:val="FFFFFF" w:themeColor="background1"/>
        <w:sz w:val="44"/>
        <w:szCs w:val="44"/>
      </w:rPr>
    </w:pPr>
    <w:r w:rsidRPr="00E82444">
      <w:rPr>
        <w:i/>
        <w:noProof/>
        <w:color w:val="FFFFFF" w:themeColor="background1"/>
        <w:sz w:val="44"/>
        <w:szCs w:val="44"/>
        <w:lang w:val="es-ES" w:eastAsia="es-ES"/>
      </w:rPr>
      <w:drawing>
        <wp:anchor distT="0" distB="0" distL="114300" distR="114300" simplePos="0" relativeHeight="251666432" behindDoc="1" locked="0" layoutInCell="1" allowOverlap="1" wp14:anchorId="18AD9DCA" wp14:editId="2611D1E1">
          <wp:simplePos x="0" y="0"/>
          <wp:positionH relativeFrom="column">
            <wp:posOffset>-910590</wp:posOffset>
          </wp:positionH>
          <wp:positionV relativeFrom="paragraph">
            <wp:posOffset>-450215</wp:posOffset>
          </wp:positionV>
          <wp:extent cx="10687050" cy="790575"/>
          <wp:effectExtent l="0" t="0" r="0" b="9525"/>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87050"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2444">
      <w:rPr>
        <w:i/>
        <w:color w:val="FFFFFF" w:themeColor="background1"/>
        <w:sz w:val="44"/>
        <w:szCs w:val="44"/>
      </w:rPr>
      <w:t>Practica Tema 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F633D"/>
    <w:multiLevelType w:val="multilevel"/>
    <w:tmpl w:val="ACD4E004"/>
    <w:lvl w:ilvl="0">
      <w:start w:val="2"/>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5581821"/>
    <w:multiLevelType w:val="hybridMultilevel"/>
    <w:tmpl w:val="37B8DA66"/>
    <w:lvl w:ilvl="0" w:tplc="230E296A">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C50FB2"/>
    <w:multiLevelType w:val="multilevel"/>
    <w:tmpl w:val="7F985B4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9E6320"/>
    <w:multiLevelType w:val="hybridMultilevel"/>
    <w:tmpl w:val="C7C2F63A"/>
    <w:lvl w:ilvl="0" w:tplc="A0A66BD8">
      <w:start w:val="2"/>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CCD003B"/>
    <w:multiLevelType w:val="hybridMultilevel"/>
    <w:tmpl w:val="C336871C"/>
    <w:lvl w:ilvl="0" w:tplc="FCC6C1B4">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E85120"/>
    <w:multiLevelType w:val="hybridMultilevel"/>
    <w:tmpl w:val="A46443E0"/>
    <w:lvl w:ilvl="0" w:tplc="7870D360">
      <w:start w:val="2013"/>
      <w:numFmt w:val="bullet"/>
      <w:lvlText w:val="-"/>
      <w:lvlJc w:val="left"/>
      <w:pPr>
        <w:ind w:left="720" w:hanging="360"/>
      </w:pPr>
      <w:rPr>
        <w:rFonts w:ascii="Calibri" w:eastAsia="Calibri" w:hAnsi="Calibri" w:cs="Calibri" w:hint="default"/>
        <w:b/>
        <w:color w:val="B5AE53"/>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E2EB7"/>
    <w:multiLevelType w:val="multilevel"/>
    <w:tmpl w:val="DE2E2986"/>
    <w:lvl w:ilvl="0">
      <w:start w:val="1"/>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DF7478D"/>
    <w:multiLevelType w:val="multilevel"/>
    <w:tmpl w:val="620A6F6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359440B"/>
    <w:multiLevelType w:val="hybridMultilevel"/>
    <w:tmpl w:val="0D0E2B0A"/>
    <w:lvl w:ilvl="0" w:tplc="0EB228C8">
      <w:start w:val="3"/>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C842640"/>
    <w:multiLevelType w:val="hybridMultilevel"/>
    <w:tmpl w:val="4140817C"/>
    <w:lvl w:ilvl="0" w:tplc="F6A6C9A4">
      <w:start w:val="3"/>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9"/>
  </w:num>
  <w:num w:numId="6">
    <w:abstractNumId w:val="2"/>
  </w:num>
  <w:num w:numId="7">
    <w:abstractNumId w:val="8"/>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6" w:nlCheck="1" w:checkStyle="0"/>
  <w:activeWritingStyle w:appName="MSWord" w:lang="es-AR" w:vendorID="64" w:dllVersion="6" w:nlCheck="1" w:checkStyle="0"/>
  <w:activeWritingStyle w:appName="MSWord" w:lang="en-U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AR" w:vendorID="64" w:dllVersion="4096" w:nlCheck="1" w:checkStyle="0"/>
  <w:activeWritingStyle w:appName="MSWord" w:lang="es-ES" w:vendorID="64" w:dllVersion="131078" w:nlCheck="1" w:checkStyle="0"/>
  <w:activeWritingStyle w:appName="MSWord" w:lang="es-AR" w:vendorID="64" w:dllVersion="131078" w:nlCheck="1" w:checkStyle="0"/>
  <w:activeWritingStyle w:appName="MSWord" w:lang="en-US"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7FA"/>
    <w:rsid w:val="000034AB"/>
    <w:rsid w:val="000050E5"/>
    <w:rsid w:val="000247C5"/>
    <w:rsid w:val="00030BAB"/>
    <w:rsid w:val="000434C2"/>
    <w:rsid w:val="00043697"/>
    <w:rsid w:val="000438F6"/>
    <w:rsid w:val="000543D5"/>
    <w:rsid w:val="00072933"/>
    <w:rsid w:val="00081885"/>
    <w:rsid w:val="000A0755"/>
    <w:rsid w:val="000A7153"/>
    <w:rsid w:val="000C4C97"/>
    <w:rsid w:val="000D05D2"/>
    <w:rsid w:val="000D3A79"/>
    <w:rsid w:val="000E6461"/>
    <w:rsid w:val="000F6EE5"/>
    <w:rsid w:val="00131309"/>
    <w:rsid w:val="00142E8A"/>
    <w:rsid w:val="00143B97"/>
    <w:rsid w:val="00161D51"/>
    <w:rsid w:val="001734DB"/>
    <w:rsid w:val="00176FA1"/>
    <w:rsid w:val="00185841"/>
    <w:rsid w:val="00186A12"/>
    <w:rsid w:val="001B5514"/>
    <w:rsid w:val="001B680F"/>
    <w:rsid w:val="001B6C36"/>
    <w:rsid w:val="001B770C"/>
    <w:rsid w:val="001C6EBF"/>
    <w:rsid w:val="001C70A7"/>
    <w:rsid w:val="001D59A4"/>
    <w:rsid w:val="001E363F"/>
    <w:rsid w:val="001E3AF1"/>
    <w:rsid w:val="001E4CF6"/>
    <w:rsid w:val="00217DFF"/>
    <w:rsid w:val="00220E7A"/>
    <w:rsid w:val="00221952"/>
    <w:rsid w:val="00225552"/>
    <w:rsid w:val="0022787F"/>
    <w:rsid w:val="002533CF"/>
    <w:rsid w:val="002612A2"/>
    <w:rsid w:val="002812C1"/>
    <w:rsid w:val="0029239C"/>
    <w:rsid w:val="002A7AB8"/>
    <w:rsid w:val="002D7166"/>
    <w:rsid w:val="003103B8"/>
    <w:rsid w:val="00313761"/>
    <w:rsid w:val="00313A2C"/>
    <w:rsid w:val="0032112A"/>
    <w:rsid w:val="003240C9"/>
    <w:rsid w:val="003329FD"/>
    <w:rsid w:val="00334631"/>
    <w:rsid w:val="003356D6"/>
    <w:rsid w:val="00341154"/>
    <w:rsid w:val="00344007"/>
    <w:rsid w:val="00362FA3"/>
    <w:rsid w:val="00390163"/>
    <w:rsid w:val="003A77CE"/>
    <w:rsid w:val="003C6452"/>
    <w:rsid w:val="003D2D9D"/>
    <w:rsid w:val="003D72A2"/>
    <w:rsid w:val="003E4F32"/>
    <w:rsid w:val="00405664"/>
    <w:rsid w:val="00415AC2"/>
    <w:rsid w:val="00415BD9"/>
    <w:rsid w:val="00422182"/>
    <w:rsid w:val="004450BA"/>
    <w:rsid w:val="00457404"/>
    <w:rsid w:val="004736B5"/>
    <w:rsid w:val="00484218"/>
    <w:rsid w:val="00493991"/>
    <w:rsid w:val="004B2687"/>
    <w:rsid w:val="004C11F0"/>
    <w:rsid w:val="004C5211"/>
    <w:rsid w:val="004C6079"/>
    <w:rsid w:val="004D606B"/>
    <w:rsid w:val="004D64A4"/>
    <w:rsid w:val="004F4FF4"/>
    <w:rsid w:val="004F55B5"/>
    <w:rsid w:val="005021D2"/>
    <w:rsid w:val="00512824"/>
    <w:rsid w:val="00517761"/>
    <w:rsid w:val="00524CB4"/>
    <w:rsid w:val="005452AF"/>
    <w:rsid w:val="00554230"/>
    <w:rsid w:val="005542C8"/>
    <w:rsid w:val="00561067"/>
    <w:rsid w:val="005752DA"/>
    <w:rsid w:val="00581CC4"/>
    <w:rsid w:val="00584111"/>
    <w:rsid w:val="005A07FA"/>
    <w:rsid w:val="005A228A"/>
    <w:rsid w:val="005A26BC"/>
    <w:rsid w:val="005B2245"/>
    <w:rsid w:val="005B7B1A"/>
    <w:rsid w:val="005C3324"/>
    <w:rsid w:val="005C7CCC"/>
    <w:rsid w:val="00603083"/>
    <w:rsid w:val="00652372"/>
    <w:rsid w:val="00665A6E"/>
    <w:rsid w:val="006833DB"/>
    <w:rsid w:val="006866E4"/>
    <w:rsid w:val="006B297A"/>
    <w:rsid w:val="006C5D22"/>
    <w:rsid w:val="006D626E"/>
    <w:rsid w:val="00701E51"/>
    <w:rsid w:val="00712B00"/>
    <w:rsid w:val="00716897"/>
    <w:rsid w:val="00724876"/>
    <w:rsid w:val="00747063"/>
    <w:rsid w:val="00757C23"/>
    <w:rsid w:val="00765E86"/>
    <w:rsid w:val="00770868"/>
    <w:rsid w:val="007A1603"/>
    <w:rsid w:val="007B0BE7"/>
    <w:rsid w:val="007C2DB7"/>
    <w:rsid w:val="007C47BC"/>
    <w:rsid w:val="007C69FB"/>
    <w:rsid w:val="007E0DB7"/>
    <w:rsid w:val="007E0DE1"/>
    <w:rsid w:val="007E7111"/>
    <w:rsid w:val="007F430C"/>
    <w:rsid w:val="007F6921"/>
    <w:rsid w:val="00811D69"/>
    <w:rsid w:val="00812B54"/>
    <w:rsid w:val="008162B0"/>
    <w:rsid w:val="00824BA8"/>
    <w:rsid w:val="008330E3"/>
    <w:rsid w:val="00841FF8"/>
    <w:rsid w:val="00844768"/>
    <w:rsid w:val="00852FE2"/>
    <w:rsid w:val="00853A55"/>
    <w:rsid w:val="00856895"/>
    <w:rsid w:val="008663CD"/>
    <w:rsid w:val="00870C08"/>
    <w:rsid w:val="00881173"/>
    <w:rsid w:val="00894BBE"/>
    <w:rsid w:val="00896612"/>
    <w:rsid w:val="008A1D56"/>
    <w:rsid w:val="008D2BDE"/>
    <w:rsid w:val="008E23AC"/>
    <w:rsid w:val="008F2F2A"/>
    <w:rsid w:val="00904D4C"/>
    <w:rsid w:val="00905C9F"/>
    <w:rsid w:val="009133CD"/>
    <w:rsid w:val="009308BB"/>
    <w:rsid w:val="00952F02"/>
    <w:rsid w:val="00963B9B"/>
    <w:rsid w:val="00964903"/>
    <w:rsid w:val="009836AF"/>
    <w:rsid w:val="009A30D4"/>
    <w:rsid w:val="009D0CB0"/>
    <w:rsid w:val="009D5BFB"/>
    <w:rsid w:val="009F1119"/>
    <w:rsid w:val="009F7C0C"/>
    <w:rsid w:val="00A0156A"/>
    <w:rsid w:val="00A0749F"/>
    <w:rsid w:val="00A23E16"/>
    <w:rsid w:val="00A47B30"/>
    <w:rsid w:val="00A47C3C"/>
    <w:rsid w:val="00A52534"/>
    <w:rsid w:val="00A62285"/>
    <w:rsid w:val="00A64658"/>
    <w:rsid w:val="00A65D0B"/>
    <w:rsid w:val="00A72798"/>
    <w:rsid w:val="00A7695F"/>
    <w:rsid w:val="00A971DC"/>
    <w:rsid w:val="00AB00DB"/>
    <w:rsid w:val="00AC75D5"/>
    <w:rsid w:val="00AD0333"/>
    <w:rsid w:val="00AD49A4"/>
    <w:rsid w:val="00AF4662"/>
    <w:rsid w:val="00AF6BDB"/>
    <w:rsid w:val="00B02553"/>
    <w:rsid w:val="00B10236"/>
    <w:rsid w:val="00B222EC"/>
    <w:rsid w:val="00B239E8"/>
    <w:rsid w:val="00B26AE4"/>
    <w:rsid w:val="00B33EBE"/>
    <w:rsid w:val="00B40B57"/>
    <w:rsid w:val="00B51CE9"/>
    <w:rsid w:val="00B656CB"/>
    <w:rsid w:val="00B72222"/>
    <w:rsid w:val="00BB049E"/>
    <w:rsid w:val="00BB22D6"/>
    <w:rsid w:val="00BC16D1"/>
    <w:rsid w:val="00BC5BDF"/>
    <w:rsid w:val="00BD5FFA"/>
    <w:rsid w:val="00BE074D"/>
    <w:rsid w:val="00BF1685"/>
    <w:rsid w:val="00C05756"/>
    <w:rsid w:val="00C136C3"/>
    <w:rsid w:val="00C1729C"/>
    <w:rsid w:val="00C21B79"/>
    <w:rsid w:val="00C45620"/>
    <w:rsid w:val="00C45AB3"/>
    <w:rsid w:val="00C640DD"/>
    <w:rsid w:val="00C7728D"/>
    <w:rsid w:val="00CB0943"/>
    <w:rsid w:val="00CC5B1C"/>
    <w:rsid w:val="00CF7495"/>
    <w:rsid w:val="00D00482"/>
    <w:rsid w:val="00D05257"/>
    <w:rsid w:val="00D352E3"/>
    <w:rsid w:val="00D408AF"/>
    <w:rsid w:val="00D5280E"/>
    <w:rsid w:val="00D52879"/>
    <w:rsid w:val="00D57822"/>
    <w:rsid w:val="00DA436C"/>
    <w:rsid w:val="00DA71E3"/>
    <w:rsid w:val="00DB3504"/>
    <w:rsid w:val="00DC1F62"/>
    <w:rsid w:val="00E04AAE"/>
    <w:rsid w:val="00E162D5"/>
    <w:rsid w:val="00E330E7"/>
    <w:rsid w:val="00E454BF"/>
    <w:rsid w:val="00E47559"/>
    <w:rsid w:val="00E477A1"/>
    <w:rsid w:val="00E52CAF"/>
    <w:rsid w:val="00E57249"/>
    <w:rsid w:val="00E602ED"/>
    <w:rsid w:val="00E82444"/>
    <w:rsid w:val="00EB1419"/>
    <w:rsid w:val="00EC04BC"/>
    <w:rsid w:val="00EC1217"/>
    <w:rsid w:val="00ED5224"/>
    <w:rsid w:val="00EF10BE"/>
    <w:rsid w:val="00EF493D"/>
    <w:rsid w:val="00F218BF"/>
    <w:rsid w:val="00F21BD9"/>
    <w:rsid w:val="00F23485"/>
    <w:rsid w:val="00F40B27"/>
    <w:rsid w:val="00F50CE8"/>
    <w:rsid w:val="00F547B2"/>
    <w:rsid w:val="00F615BC"/>
    <w:rsid w:val="00F616C3"/>
    <w:rsid w:val="00F67EB1"/>
    <w:rsid w:val="00F90F51"/>
    <w:rsid w:val="00F946E1"/>
    <w:rsid w:val="00FF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CF400"/>
  <w15:docId w15:val="{6AB409A5-CCB3-41C9-A8A2-DCDECB17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DB7"/>
    <w:pPr>
      <w:spacing w:after="200" w:line="276" w:lineRule="auto"/>
      <w:jc w:val="both"/>
    </w:pPr>
    <w:rPr>
      <w:sz w:val="24"/>
      <w:szCs w:val="22"/>
    </w:rPr>
  </w:style>
  <w:style w:type="paragraph" w:styleId="Ttulo1">
    <w:name w:val="heading 1"/>
    <w:basedOn w:val="Normal"/>
    <w:next w:val="Normal"/>
    <w:link w:val="Ttulo1Car"/>
    <w:uiPriority w:val="9"/>
    <w:qFormat/>
    <w:rsid w:val="000438F6"/>
    <w:pPr>
      <w:keepNext/>
      <w:keepLines/>
      <w:spacing w:before="480" w:after="0"/>
      <w:jc w:val="center"/>
      <w:outlineLvl w:val="0"/>
    </w:pPr>
    <w:rPr>
      <w:rFonts w:eastAsia="Times New Roman"/>
      <w:b/>
      <w:bCs/>
      <w:color w:val="629DD1"/>
      <w:sz w:val="44"/>
      <w:szCs w:val="28"/>
      <w:u w:val="single"/>
    </w:rPr>
  </w:style>
  <w:style w:type="paragraph" w:styleId="Ttulo2">
    <w:name w:val="heading 2"/>
    <w:basedOn w:val="Normal"/>
    <w:next w:val="Normal"/>
    <w:link w:val="Ttulo2Car"/>
    <w:uiPriority w:val="9"/>
    <w:unhideWhenUsed/>
    <w:qFormat/>
    <w:rsid w:val="00AF4662"/>
    <w:pPr>
      <w:keepNext/>
      <w:keepLines/>
      <w:spacing w:before="200" w:after="0"/>
      <w:outlineLvl w:val="1"/>
    </w:pPr>
    <w:rPr>
      <w:rFonts w:eastAsia="Times New Roman"/>
      <w:b/>
      <w:bCs/>
      <w:color w:val="3476B1"/>
      <w:sz w:val="36"/>
      <w:szCs w:val="26"/>
    </w:rPr>
  </w:style>
  <w:style w:type="paragraph" w:styleId="Ttulo3">
    <w:name w:val="heading 3"/>
    <w:basedOn w:val="Normal"/>
    <w:next w:val="Normal"/>
    <w:link w:val="Ttulo3Car"/>
    <w:uiPriority w:val="9"/>
    <w:unhideWhenUsed/>
    <w:qFormat/>
    <w:rsid w:val="000D05D2"/>
    <w:pPr>
      <w:keepNext/>
      <w:keepLines/>
      <w:spacing w:before="200" w:after="0"/>
      <w:outlineLvl w:val="2"/>
    </w:pPr>
    <w:rPr>
      <w:rFonts w:eastAsia="Times New Roman"/>
      <w:b/>
      <w:bCs/>
      <w:color w:val="93A299"/>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56895"/>
    <w:rPr>
      <w:rFonts w:ascii="Tahoma" w:hAnsi="Tahoma" w:cs="Tahoma"/>
      <w:sz w:val="16"/>
      <w:szCs w:val="16"/>
    </w:rPr>
  </w:style>
  <w:style w:type="character" w:styleId="Textodelmarcadordeposicin">
    <w:name w:val="Placeholder Text"/>
    <w:uiPriority w:val="99"/>
    <w:semiHidden/>
    <w:rsid w:val="004D64A4"/>
    <w:rPr>
      <w:color w:val="808080"/>
    </w:rPr>
  </w:style>
  <w:style w:type="paragraph" w:styleId="Encabezado">
    <w:name w:val="header"/>
    <w:basedOn w:val="Normal"/>
    <w:link w:val="EncabezadoCar"/>
    <w:uiPriority w:val="99"/>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iPriority w:val="99"/>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Ttulo">
    <w:name w:val="Title"/>
    <w:basedOn w:val="Normal"/>
    <w:next w:val="Normal"/>
    <w:link w:val="TtuloCar"/>
    <w:uiPriority w:val="10"/>
    <w:qFormat/>
    <w:rsid w:val="00B26AE4"/>
    <w:pPr>
      <w:spacing w:after="300" w:line="240" w:lineRule="auto"/>
      <w:contextualSpacing/>
    </w:pPr>
    <w:rPr>
      <w:rFonts w:eastAsia="Times New Roman"/>
      <w:color w:val="848058"/>
      <w:spacing w:val="5"/>
      <w:kern w:val="28"/>
      <w:sz w:val="72"/>
      <w:szCs w:val="52"/>
    </w:rPr>
  </w:style>
  <w:style w:type="character" w:customStyle="1" w:styleId="TtuloCar">
    <w:name w:val="Título Car"/>
    <w:link w:val="Ttulo"/>
    <w:uiPriority w:val="10"/>
    <w:rsid w:val="00B26AE4"/>
    <w:rPr>
      <w:rFonts w:ascii="Calibri" w:eastAsia="Times New Roman" w:hAnsi="Calibri" w:cs="Times New Roman"/>
      <w:color w:val="848058"/>
      <w:spacing w:val="5"/>
      <w:kern w:val="28"/>
      <w:sz w:val="72"/>
      <w:szCs w:val="52"/>
    </w:rPr>
  </w:style>
  <w:style w:type="character" w:customStyle="1" w:styleId="Ttulo1Car">
    <w:name w:val="Título 1 Car"/>
    <w:link w:val="Ttulo1"/>
    <w:uiPriority w:val="9"/>
    <w:rsid w:val="000438F6"/>
    <w:rPr>
      <w:rFonts w:eastAsia="Times New Roman"/>
      <w:b/>
      <w:bCs/>
      <w:color w:val="629DD1"/>
      <w:sz w:val="44"/>
      <w:szCs w:val="28"/>
      <w:u w:val="single"/>
    </w:rPr>
  </w:style>
  <w:style w:type="character" w:customStyle="1" w:styleId="Ttulo2Car">
    <w:name w:val="Título 2 Car"/>
    <w:link w:val="Ttulo2"/>
    <w:uiPriority w:val="9"/>
    <w:rsid w:val="00AF4662"/>
    <w:rPr>
      <w:rFonts w:eastAsia="Times New Roman"/>
      <w:b/>
      <w:bCs/>
      <w:color w:val="3476B1"/>
      <w:sz w:val="36"/>
      <w:szCs w:val="26"/>
    </w:rPr>
  </w:style>
  <w:style w:type="character" w:customStyle="1" w:styleId="Ttulo3Car">
    <w:name w:val="Título 3 Car"/>
    <w:link w:val="Ttulo3"/>
    <w:uiPriority w:val="9"/>
    <w:rsid w:val="000D05D2"/>
    <w:rPr>
      <w:rFonts w:eastAsia="Times New Roman"/>
      <w:b/>
      <w:bCs/>
      <w:color w:val="93A299"/>
      <w:sz w:val="28"/>
      <w:szCs w:val="22"/>
    </w:rPr>
  </w:style>
  <w:style w:type="paragraph" w:styleId="TtuloTDC">
    <w:name w:val="TOC Heading"/>
    <w:basedOn w:val="Ttulo1"/>
    <w:next w:val="Normal"/>
    <w:uiPriority w:val="39"/>
    <w:unhideWhenUsed/>
    <w:qFormat/>
    <w:rsid w:val="00B26AE4"/>
    <w:pPr>
      <w:outlineLvl w:val="9"/>
    </w:pPr>
    <w:rPr>
      <w:lang w:eastAsia="ja-JP"/>
    </w:rPr>
  </w:style>
  <w:style w:type="paragraph" w:styleId="TDC1">
    <w:name w:val="toc 1"/>
    <w:basedOn w:val="Normal"/>
    <w:next w:val="Normal"/>
    <w:autoRedefine/>
    <w:uiPriority w:val="39"/>
    <w:unhideWhenUsed/>
    <w:rsid w:val="000C4C97"/>
    <w:pPr>
      <w:tabs>
        <w:tab w:val="right" w:pos="9743"/>
      </w:tabs>
      <w:spacing w:after="100"/>
    </w:pPr>
    <w:rPr>
      <w:b/>
      <w:noProof/>
      <w:color w:val="365F91" w:themeColor="accent1" w:themeShade="BF"/>
      <w:lang w:val="es-ES"/>
    </w:rPr>
  </w:style>
  <w:style w:type="paragraph" w:styleId="TDC2">
    <w:name w:val="toc 2"/>
    <w:basedOn w:val="Normal"/>
    <w:next w:val="Normal"/>
    <w:autoRedefine/>
    <w:uiPriority w:val="39"/>
    <w:unhideWhenUsed/>
    <w:rsid w:val="00B26AE4"/>
    <w:pPr>
      <w:spacing w:after="100"/>
      <w:ind w:left="220"/>
    </w:pPr>
  </w:style>
  <w:style w:type="paragraph" w:styleId="TDC3">
    <w:name w:val="toc 3"/>
    <w:basedOn w:val="Normal"/>
    <w:next w:val="Normal"/>
    <w:autoRedefine/>
    <w:uiPriority w:val="39"/>
    <w:unhideWhenUsed/>
    <w:rsid w:val="00B26AE4"/>
    <w:pPr>
      <w:spacing w:after="100"/>
      <w:ind w:left="440"/>
    </w:pPr>
  </w:style>
  <w:style w:type="character" w:styleId="Hipervnculo">
    <w:name w:val="Hyperlink"/>
    <w:uiPriority w:val="99"/>
    <w:unhideWhenUsed/>
    <w:rsid w:val="00B26AE4"/>
    <w:rPr>
      <w:color w:val="CCCC00"/>
      <w:u w:val="single"/>
    </w:rPr>
  </w:style>
  <w:style w:type="paragraph" w:styleId="Sinespaciado">
    <w:name w:val="No Spacing"/>
    <w:link w:val="SinespaciadoCar"/>
    <w:uiPriority w:val="1"/>
    <w:qFormat/>
    <w:rsid w:val="00E162D5"/>
    <w:rPr>
      <w:rFonts w:eastAsia="Times New Roman"/>
      <w:sz w:val="22"/>
      <w:szCs w:val="22"/>
    </w:rPr>
  </w:style>
  <w:style w:type="character" w:customStyle="1" w:styleId="SinespaciadoCar">
    <w:name w:val="Sin espaciado Car"/>
    <w:link w:val="Sinespaciado"/>
    <w:uiPriority w:val="1"/>
    <w:rsid w:val="00E162D5"/>
    <w:rPr>
      <w:rFonts w:ascii="Calibri" w:eastAsia="Times New Roman" w:hAnsi="Calibri" w:cs="Times New Roman"/>
      <w:sz w:val="22"/>
      <w:szCs w:val="22"/>
    </w:rPr>
  </w:style>
  <w:style w:type="paragraph" w:styleId="Prrafodelista">
    <w:name w:val="List Paragraph"/>
    <w:basedOn w:val="Normal"/>
    <w:uiPriority w:val="34"/>
    <w:qFormat/>
    <w:rsid w:val="009836AF"/>
    <w:pPr>
      <w:ind w:left="720"/>
      <w:contextualSpacing/>
    </w:pPr>
  </w:style>
  <w:style w:type="character" w:styleId="Hipervnculovisitado">
    <w:name w:val="FollowedHyperlink"/>
    <w:basedOn w:val="Fuentedeprrafopredeter"/>
    <w:uiPriority w:val="99"/>
    <w:semiHidden/>
    <w:unhideWhenUsed/>
    <w:rsid w:val="005A228A"/>
    <w:rPr>
      <w:color w:val="800080" w:themeColor="followedHyperlink"/>
      <w:u w:val="single"/>
    </w:rPr>
  </w:style>
  <w:style w:type="table" w:styleId="Tablaconcuadrcula">
    <w:name w:val="Table Grid"/>
    <w:basedOn w:val="Tablanormal"/>
    <w:uiPriority w:val="59"/>
    <w:rsid w:val="00CF7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BC16D1"/>
    <w:rPr>
      <w:color w:val="605E5C"/>
      <w:shd w:val="clear" w:color="auto" w:fill="E1DFDD"/>
    </w:rPr>
  </w:style>
  <w:style w:type="character" w:customStyle="1" w:styleId="Mencinsinresolver2">
    <w:name w:val="Mención sin resolver2"/>
    <w:basedOn w:val="Fuentedeprrafopredeter"/>
    <w:uiPriority w:val="99"/>
    <w:semiHidden/>
    <w:unhideWhenUsed/>
    <w:rsid w:val="006D6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825217">
      <w:bodyDiv w:val="1"/>
      <w:marLeft w:val="0"/>
      <w:marRight w:val="0"/>
      <w:marTop w:val="0"/>
      <w:marBottom w:val="0"/>
      <w:divBdr>
        <w:top w:val="none" w:sz="0" w:space="0" w:color="auto"/>
        <w:left w:val="none" w:sz="0" w:space="0" w:color="auto"/>
        <w:bottom w:val="none" w:sz="0" w:space="0" w:color="auto"/>
        <w:right w:val="none" w:sz="0" w:space="0" w:color="auto"/>
      </w:divBdr>
    </w:div>
    <w:div w:id="1189878040">
      <w:bodyDiv w:val="1"/>
      <w:marLeft w:val="0"/>
      <w:marRight w:val="0"/>
      <w:marTop w:val="0"/>
      <w:marBottom w:val="0"/>
      <w:divBdr>
        <w:top w:val="none" w:sz="0" w:space="0" w:color="auto"/>
        <w:left w:val="none" w:sz="0" w:space="0" w:color="auto"/>
        <w:bottom w:val="none" w:sz="0" w:space="0" w:color="auto"/>
        <w:right w:val="none" w:sz="0" w:space="0" w:color="auto"/>
      </w:divBdr>
      <w:divsChild>
        <w:div w:id="645622760">
          <w:marLeft w:val="180"/>
          <w:marRight w:val="0"/>
          <w:marTop w:val="0"/>
          <w:marBottom w:val="0"/>
          <w:divBdr>
            <w:top w:val="none" w:sz="0" w:space="0" w:color="auto"/>
            <w:left w:val="none" w:sz="0" w:space="0" w:color="auto"/>
            <w:bottom w:val="none" w:sz="0" w:space="0" w:color="auto"/>
            <w:right w:val="none" w:sz="0" w:space="0" w:color="auto"/>
          </w:divBdr>
        </w:div>
      </w:divsChild>
    </w:div>
    <w:div w:id="150701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rupostudium.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Plantilla_Word_32_-_2003__2007_y_2010_-_Valor_Creativo\2007%20y%202010\Ejemplo%2032%20-%202007%20y%202010%20-%20Valor%20Crea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D59B8DBC92499BA972844CF05E7D3A"/>
        <w:category>
          <w:name w:val="General"/>
          <w:gallery w:val="placeholder"/>
        </w:category>
        <w:types>
          <w:type w:val="bbPlcHdr"/>
        </w:types>
        <w:behaviors>
          <w:behavior w:val="content"/>
        </w:behaviors>
        <w:guid w:val="{2091E4B2-EB60-497E-9C86-DB887BA5AC29}"/>
      </w:docPartPr>
      <w:docPartBody>
        <w:p w:rsidR="00ED515E" w:rsidRDefault="00E243B3">
          <w:pPr>
            <w:pStyle w:val="6BD59B8DBC92499BA972844CF05E7D3A"/>
          </w:pPr>
          <w:r w:rsidRPr="00EA6167">
            <w:rPr>
              <w:rStyle w:val="Textodelmarcadordeposici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B3"/>
    <w:rsid w:val="000D2685"/>
    <w:rsid w:val="00176E16"/>
    <w:rsid w:val="001C4A4B"/>
    <w:rsid w:val="001C647E"/>
    <w:rsid w:val="00230015"/>
    <w:rsid w:val="00377B36"/>
    <w:rsid w:val="00402505"/>
    <w:rsid w:val="005233E9"/>
    <w:rsid w:val="005B0956"/>
    <w:rsid w:val="0067668E"/>
    <w:rsid w:val="00685B5B"/>
    <w:rsid w:val="00735E88"/>
    <w:rsid w:val="00804D49"/>
    <w:rsid w:val="00815114"/>
    <w:rsid w:val="00BA5C14"/>
    <w:rsid w:val="00D03DE6"/>
    <w:rsid w:val="00D555D3"/>
    <w:rsid w:val="00E243B3"/>
    <w:rsid w:val="00EC742B"/>
    <w:rsid w:val="00ED515E"/>
    <w:rsid w:val="00F43E5A"/>
    <w:rsid w:val="00FB57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1C647E"/>
    <w:rPr>
      <w:color w:val="808080"/>
    </w:rPr>
  </w:style>
  <w:style w:type="paragraph" w:customStyle="1" w:styleId="C01BF9697DF04DB2A29627A7BE78394C">
    <w:name w:val="C01BF9697DF04DB2A29627A7BE78394C"/>
  </w:style>
  <w:style w:type="paragraph" w:customStyle="1" w:styleId="7C59D6C9E0A747848CC30CBC41101BE8">
    <w:name w:val="7C59D6C9E0A747848CC30CBC41101BE8"/>
  </w:style>
  <w:style w:type="paragraph" w:customStyle="1" w:styleId="6BD59B8DBC92499BA972844CF05E7D3A">
    <w:name w:val="6BD59B8DBC92499BA972844CF05E7D3A"/>
  </w:style>
  <w:style w:type="paragraph" w:customStyle="1" w:styleId="07AEFE14B54C412BB527DC705A9FB608">
    <w:name w:val="07AEFE14B54C412BB527DC705A9FB608"/>
    <w:rsid w:val="001C647E"/>
  </w:style>
  <w:style w:type="paragraph" w:customStyle="1" w:styleId="EEAA68C4D4984BB5AE9DEE4E8C765C8B">
    <w:name w:val="EEAA68C4D4984BB5AE9DEE4E8C765C8B"/>
    <w:rsid w:val="001C647E"/>
  </w:style>
  <w:style w:type="paragraph" w:customStyle="1" w:styleId="D6525BAA9F8440FCA54B03912BBBF39D">
    <w:name w:val="D6525BAA9F8440FCA54B03912BBBF39D"/>
    <w:rsid w:val="001C647E"/>
  </w:style>
  <w:style w:type="paragraph" w:customStyle="1" w:styleId="8CEDDED005304C5BA537DC441FAC1B30">
    <w:name w:val="8CEDDED005304C5BA537DC441FAC1B30"/>
    <w:rsid w:val="001C647E"/>
  </w:style>
  <w:style w:type="paragraph" w:customStyle="1" w:styleId="E4B2A2B1282F4915A4BB47C331F0BAFC">
    <w:name w:val="E4B2A2B1282F4915A4BB47C331F0BAFC"/>
    <w:rsid w:val="001C647E"/>
  </w:style>
  <w:style w:type="paragraph" w:customStyle="1" w:styleId="5B03F4E02DF4476DA63EF71933FECA20">
    <w:name w:val="5B03F4E02DF4476DA63EF71933FECA20"/>
    <w:rsid w:val="001C6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594CC1-D37F-464D-A4A9-5D2ED7FA4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Ejemplo 32 - 2007 y 2010 - Valor Creativo.dotx</Template>
  <TotalTime>2693</TotalTime>
  <Pages>1</Pages>
  <Words>1864</Words>
  <Characters>10258</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vt:lpstr>
      <vt:lpstr>Valor Creativo</vt:lpstr>
    </vt:vector>
  </TitlesOfParts>
  <Company/>
  <LinksUpToDate>false</LinksUpToDate>
  <CharactersWithSpaces>12098</CharactersWithSpaces>
  <SharedDoc>false</SharedDoc>
  <HLinks>
    <vt:vector size="18" baseType="variant">
      <vt:variant>
        <vt:i4>1835068</vt:i4>
      </vt:variant>
      <vt:variant>
        <vt:i4>14</vt:i4>
      </vt:variant>
      <vt:variant>
        <vt:i4>0</vt:i4>
      </vt:variant>
      <vt:variant>
        <vt:i4>5</vt:i4>
      </vt:variant>
      <vt:variant>
        <vt:lpwstr/>
      </vt:variant>
      <vt:variant>
        <vt:lpwstr>_Toc361179953</vt:lpwstr>
      </vt:variant>
      <vt:variant>
        <vt:i4>1835068</vt:i4>
      </vt:variant>
      <vt:variant>
        <vt:i4>8</vt:i4>
      </vt:variant>
      <vt:variant>
        <vt:i4>0</vt:i4>
      </vt:variant>
      <vt:variant>
        <vt:i4>5</vt:i4>
      </vt:variant>
      <vt:variant>
        <vt:lpwstr/>
      </vt:variant>
      <vt:variant>
        <vt:lpwstr>_Toc361179952</vt:lpwstr>
      </vt:variant>
      <vt:variant>
        <vt:i4>1835068</vt:i4>
      </vt:variant>
      <vt:variant>
        <vt:i4>2</vt:i4>
      </vt:variant>
      <vt:variant>
        <vt:i4>0</vt:i4>
      </vt:variant>
      <vt:variant>
        <vt:i4>5</vt:i4>
      </vt:variant>
      <vt:variant>
        <vt:lpwstr/>
      </vt:variant>
      <vt:variant>
        <vt:lpwstr>_Toc361179951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ValorCreativo.blogspot.com</dc:subject>
  <dc:creator>José Fco. Soto Camacho</dc:creator>
  <cp:lastModifiedBy>Usuario de Windows</cp:lastModifiedBy>
  <cp:revision>69</cp:revision>
  <cp:lastPrinted>2019-02-07T11:57:00Z</cp:lastPrinted>
  <dcterms:created xsi:type="dcterms:W3CDTF">2017-11-19T16:13:00Z</dcterms:created>
  <dcterms:modified xsi:type="dcterms:W3CDTF">2019-02-07T12:03:00Z</dcterms:modified>
  <cp:contentStatus>Desarrollo Web en Entorno Servidor</cp:contentStatus>
</cp:coreProperties>
</file>